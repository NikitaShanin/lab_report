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4534E">
      <w:pPr>
        <w:pStyle w:val="a6"/>
        <w:rPr>
          <w:lang w:val="en-US"/>
        </w:rPr>
      </w:pPr>
    </w:p>
    <w:p w:rsidR="00000000" w:rsidRDefault="00A4534E">
      <w:pPr>
        <w:pStyle w:val="a6"/>
        <w:rPr>
          <w:lang w:val="en-US"/>
        </w:rPr>
      </w:pPr>
    </w:p>
    <w:p w:rsidR="00000000" w:rsidRDefault="00A4534E">
      <w:pPr>
        <w:pStyle w:val="a6"/>
        <w:rPr>
          <w:lang w:val="en-US"/>
        </w:rPr>
      </w:pPr>
    </w:p>
    <w:p w:rsidR="00000000" w:rsidRDefault="00A4534E">
      <w:pPr>
        <w:pStyle w:val="a6"/>
        <w:rPr>
          <w:lang w:val="en-US"/>
        </w:rPr>
      </w:pPr>
    </w:p>
    <w:p w:rsidR="00000000" w:rsidRDefault="00A4534E">
      <w:pPr>
        <w:pStyle w:val="a6"/>
        <w:rPr>
          <w:lang w:val="en-US"/>
        </w:rPr>
        <w:sectPr w:rsidR="0000000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p w:rsidR="00000000" w:rsidRDefault="00A4534E">
      <w:pPr>
        <w:pStyle w:val="a6"/>
        <w:rPr>
          <w:lang w:val="en-US"/>
        </w:rPr>
        <w:sectPr w:rsidR="00000000">
          <w:headerReference w:type="default" r:id="rId12"/>
          <w:pgSz w:w="11907" w:h="16840" w:code="9"/>
          <w:pgMar w:top="709" w:right="567" w:bottom="2835" w:left="1560" w:header="284" w:footer="284" w:gutter="0"/>
          <w:cols w:space="720"/>
        </w:sectPr>
      </w:pPr>
    </w:p>
    <w:p w:rsidR="00000000" w:rsidRDefault="00A4534E">
      <w:pPr>
        <w:pStyle w:val="a6"/>
        <w:rPr>
          <w:lang w:val="en-US"/>
        </w:rPr>
      </w:pPr>
    </w:p>
    <w:p w:rsidR="00000000" w:rsidRDefault="00A4534E">
      <w:pPr>
        <w:pStyle w:val="a6"/>
        <w:rPr>
          <w:lang w:val="en-US"/>
        </w:rPr>
      </w:pPr>
    </w:p>
    <w:p w:rsidR="00000000" w:rsidRDefault="00A4534E">
      <w:pPr>
        <w:pStyle w:val="a6"/>
        <w:rPr>
          <w:lang w:val="en-US"/>
        </w:rPr>
        <w:sectPr w:rsidR="00000000">
          <w:headerReference w:type="default" r:id="rId13"/>
          <w:pgSz w:w="11907" w:h="16840" w:code="9"/>
          <w:pgMar w:top="709" w:right="567" w:bottom="1418" w:left="1560" w:header="284" w:footer="284" w:gutter="0"/>
          <w:cols w:space="720"/>
        </w:sectPr>
      </w:pPr>
    </w:p>
    <w:p w:rsidR="00000000" w:rsidRDefault="00A4534E">
      <w:pPr>
        <w:pStyle w:val="a6"/>
        <w:rPr>
          <w:lang w:val="en-US"/>
        </w:rPr>
        <w:sectPr w:rsidR="00000000">
          <w:headerReference w:type="default" r:id="rId14"/>
          <w:pgSz w:w="16840" w:h="11907" w:orient="landscape" w:code="9"/>
          <w:pgMar w:top="1418" w:right="538" w:bottom="568" w:left="1418" w:header="284" w:footer="284" w:gutter="0"/>
          <w:cols w:space="720"/>
        </w:sectPr>
      </w:pPr>
    </w:p>
    <w:p w:rsidR="00000000" w:rsidRDefault="00A4534E">
      <w:pPr>
        <w:pStyle w:val="a6"/>
        <w:rPr>
          <w:lang w:val="en-US"/>
        </w:rPr>
        <w:sectPr w:rsidR="00000000">
          <w:headerReference w:type="default" r:id="rId15"/>
          <w:pgSz w:w="11907" w:h="16840" w:code="9"/>
          <w:pgMar w:top="709" w:right="567" w:bottom="1418" w:left="1560" w:header="284" w:footer="284" w:gutter="0"/>
          <w:cols w:space="720"/>
        </w:sectPr>
      </w:pPr>
    </w:p>
    <w:p w:rsidR="001D23CA" w:rsidRDefault="001D23CA">
      <w:pPr>
        <w:pStyle w:val="a6"/>
        <w:rPr>
          <w:lang w:val="en-US"/>
        </w:rPr>
      </w:pPr>
    </w:p>
    <w:sectPr w:rsidR="001D23CA">
      <w:headerReference w:type="default" r:id="rId16"/>
      <w:pgSz w:w="11907" w:h="16840" w:code="9"/>
      <w:pgMar w:top="851" w:right="567" w:bottom="1134" w:left="1418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34E" w:rsidRDefault="00A4534E">
      <w:r>
        <w:separator/>
      </w:r>
    </w:p>
  </w:endnote>
  <w:endnote w:type="continuationSeparator" w:id="0">
    <w:p w:rsidR="00A4534E" w:rsidRDefault="00A4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3CA" w:rsidRDefault="001D23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3CA" w:rsidRDefault="001D23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3CA" w:rsidRDefault="001D23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34E" w:rsidRDefault="00A4534E">
      <w:r>
        <w:separator/>
      </w:r>
    </w:p>
  </w:footnote>
  <w:footnote w:type="continuationSeparator" w:id="0">
    <w:p w:rsidR="00A4534E" w:rsidRDefault="00A45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3CA" w:rsidRDefault="001D23C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23CA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0" t="0" r="0" b="0"/>
              <wp:wrapNone/>
              <wp:docPr id="639" name="Group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640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641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:rsidR="00000000" w:rsidRDefault="00A4534E">
                              <w:r>
                                <w:rPr>
                                  <w:i w:val="0"/>
                                </w:rPr>
                                <w:fldChar w:fldCharType="begin"/>
                              </w:r>
                              <w:r>
                                <w:rPr>
                                  <w:i w:val="0"/>
                                </w:rPr>
                                <w:instrText xml:space="preserve"> NUMPAGES  \* MERGEFORMAT </w:instrText>
                              </w:r>
                              <w:r>
                                <w:rPr>
                                  <w:i w:val="0"/>
                                </w:rPr>
                                <w:fldChar w:fldCharType="separate"/>
                              </w:r>
                              <w:r w:rsidR="001D23CA">
                                <w:rPr>
                                  <w:i w:val="0"/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i w:val="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46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647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8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9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0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1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652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1" o:spid="_x0000_s1026" style="position:absolute;left:0;text-align:left;margin-left:28.35pt;margin-top:14.2pt;width:552.55pt;height:813.55pt;z-index:-251661312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" o:allowincell="f">
              <v:group id="Group 202" o:spid="_x0000_s1027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028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" strokeweight="2.25pt">
                  <v:textbox style="layout-flow:vertical;mso-layout-flow-alt:bottom-to-top" inset="0,0,0,0">
                    <w:txbxContent>
                      <w:p w:rsidR="00000000" w:rsidRDefault="00A4534E">
                        <w:pPr>
                          <w:pStyle w:val="a3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:rsidR="00000000" w:rsidRDefault="00A4534E">
                        <w:r>
                          <w:rPr>
                            <w:i w:val="0"/>
                          </w:rPr>
                          <w:fldChar w:fldCharType="begin"/>
                        </w:r>
                        <w:r>
                          <w:rPr>
                            <w:i w:val="0"/>
                          </w:rPr>
                          <w:instrText xml:space="preserve"> NUMPAGES  \* MERGEFORMAT </w:instrText>
                        </w:r>
                        <w:r>
                          <w:rPr>
                            <w:i w:val="0"/>
                          </w:rPr>
                          <w:fldChar w:fldCharType="separate"/>
                        </w:r>
                        <w:r w:rsidR="001D23CA">
                          <w:rPr>
                            <w:i w:val="0"/>
                            <w:noProof/>
                          </w:rPr>
                          <w:t>6</w:t>
                        </w:r>
                        <w:r>
                          <w:rPr>
                            <w:i w:val="0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04" o:spid="_x0000_s1029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" strokeweight="2.25pt">
                  <v:textbox style="layout-flow:vertical;mso-layout-flow-alt:bottom-to-top" inset="0,0,0,0">
                    <w:txbxContent>
                      <w:p w:rsidR="00000000" w:rsidRDefault="00A4534E">
                        <w:pPr>
                          <w:pStyle w:val="a3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05" o:spid="_x0000_s1030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" strokeweight="2.25pt">
                  <v:textbox style="layout-flow:vertical;mso-layout-flow-alt:bottom-to-top" inset="0,0,0,0">
                    <w:txbxContent>
                      <w:p w:rsidR="00000000" w:rsidRDefault="00A4534E">
                        <w:pPr>
                          <w:pStyle w:val="a3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06" o:spid="_x0000_s1031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" strokeweight="2.25pt">
                  <v:textbox style="layout-flow:vertical;mso-layout-flow-alt:bottom-to-top" inset="0,0,0,0">
                    <w:txbxContent>
                      <w:p w:rsidR="00000000" w:rsidRDefault="00A4534E">
                        <w:pPr>
                          <w:pStyle w:val="a3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07" o:spid="_x0000_s1032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:rsidR="00000000" w:rsidRDefault="00A4534E">
                        <w:pPr>
                          <w:pStyle w:val="a3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208" o:spid="_x0000_s1033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<v:shape id="Text Box 209" o:spid="_x0000_s10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qj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cVkCo8z6QjI+R0AAP//AwBQSwECLQAUAAYACAAAACEA2+H2y+4AAACFAQAAEwAAAAAAAAAAAAAA&#10;AAAAAAAAW0NvbnRlbnRfVHlwZXNdLnhtbFBLAQItABQABgAIAAAAIQBa9CxbvwAAABUBAAALAAAA&#10;AAAAAAAAAAAAAB8BAABfcmVscy8ucmVsc1BLAQItABQABgAIAAAAIQCW3zqj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210" o:spid="_x0000_s10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211" o:spid="_x0000_s10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212" o:spid="_x0000_s10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213" o:spid="_x0000_s10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</v:group>
              </v:group>
              <v:rect id="Rectangle 214" o:spid="_x0000_s103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3CA" w:rsidRDefault="001D23CA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23CA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1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115" cy="10332085"/>
              <wp:effectExtent l="0" t="0" r="0" b="0"/>
              <wp:wrapNone/>
              <wp:docPr id="547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548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549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550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1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2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3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4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556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7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8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9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0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61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562" name="Group 24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56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64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565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566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567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8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9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0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1D23CA"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1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NUMPAGES  \* MERGE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1D23CA"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572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57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00000" w:rsidRDefault="00A4534E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4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00000" w:rsidRDefault="00A4534E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5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00000" w:rsidRDefault="00A4534E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76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instrText xml:space="preserve"> DOCPROPERTY "Company"  \* MERGEFORMAT </w:instrText>
                                  </w: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fldChar w:fldCharType="separate"/>
                                  </w:r>
                                  <w:r w:rsidR="001D23CA">
                                    <w:rPr>
                                      <w:noProof w:val="0"/>
                                      <w:sz w:val="24"/>
                                    </w:rPr>
                                    <w:t>Авиационная корпорация "Рубин"</w:t>
                                  </w: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7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bookmarkStart w:id="0" w:name="_GoBack"/>
                                <w:p w:rsidR="00000000" w:rsidRDefault="00A4534E">
                                  <w:pPr>
                                    <w:pStyle w:val="a3"/>
                                    <w:spacing w:before="24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instrText xml:space="preserve"> TITLE  \* MERGEFORMAT </w:instrText>
                                  </w: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fldChar w:fldCharType="separate"/>
                                  </w:r>
                                  <w:r w:rsidR="001D23CA">
                                    <w:rPr>
                                      <w:noProof w:val="0"/>
                                      <w:sz w:val="24"/>
                                    </w:rPr>
                                    <w:t>Шаблон для создания отчетов по ГОСТу</w:t>
                                  </w: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fldChar w:fldCharType="end"/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8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spacing w:before="160"/>
                                    <w:rPr>
                                      <w:noProof w:val="0"/>
                                      <w:sz w:val="3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9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580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581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582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00000" w:rsidRDefault="00A4534E">
                                      <w:pPr>
                                        <w:pStyle w:val="a3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83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00000" w:rsidRDefault="00A4534E">
                                      <w:pPr>
                                        <w:pStyle w:val="a3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84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00000" w:rsidRDefault="00A4534E">
                                      <w:pPr>
                                        <w:pStyle w:val="a3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85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00000" w:rsidRDefault="00A4534E">
                                      <w:pPr>
                                        <w:pStyle w:val="a3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8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00000" w:rsidRDefault="00A4534E">
                                      <w:pPr>
                                        <w:pStyle w:val="a3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87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588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589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90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instrText xml:space="preserve"> </w:instrTex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instrText xml:space="preserve">AUTHOR  \* MERGEFORMAT </w:instrTex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fldChar w:fldCharType="separate"/>
                                          </w:r>
                                          <w:r w:rsidR="001D23CA">
                                            <w:t>Xuser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fldChar w:fldCharType="end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1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2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3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94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95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6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7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8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99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00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1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2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3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04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05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6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7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8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09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10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1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2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3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00000" w:rsidRDefault="00A4534E">
                                          <w:pPr>
                                            <w:pStyle w:val="a3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14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5" name="Line 2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6" name="Line 2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7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8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19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20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621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622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23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24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25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26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27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628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29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0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1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32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33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4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5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9" o:spid="_x0000_s1040" style="position:absolute;left:0;text-align:left;margin-left:28.35pt;margin-top:14.2pt;width:552.45pt;height:813.55pt;z-index:-25166028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" o:allowincell="f">
              <v:group id="Group 230" o:spid="_x0000_s104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<v:group id="Group 231" o:spid="_x0000_s104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4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4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4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4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4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4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shape id="Text Box 238" o:spid="_x0000_s104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239" o:spid="_x0000_s105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240" o:spid="_x0000_s105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241" o:spid="_x0000_s105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242" o:spid="_x0000_s105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5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" strokeweight="2.25pt">
                <v:textbox inset="0,0,0,0"/>
              </v:rect>
              <v:group id="Group 244" o:spid="_x0000_s1055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<v:rect id="Rectangle 245" o:spid="_x0000_s105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" strokeweight="2.25pt">
                  <v:textbox inset="0,0,0,0"/>
                </v:rect>
                <v:group id="Group 246" o:spid="_x0000_s1057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<v:group id="Group 247" o:spid="_x0000_s105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  <v:group id="Group 248" o:spid="_x0000_s105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shape id="Text Box 249" o:spid="_x0000_s106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" strokeweight="2.25pt">
                        <v:textbox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6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" strokeweight="2.25pt">
                        <v:textbox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62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" strokeweight="2.25pt">
                        <v:textbox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63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" strokeweight="2.25pt">
                        <v:textbox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 w:rsidR="001D23CA"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253" o:spid="_x0000_s1064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" strokeweight="2.25pt">
                        <v:textbox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NUMPAGES  \* MERGE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 w:rsidR="001D23CA">
                                <w:rPr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254" o:spid="_x0000_s1065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  <v:shape id="Text Box 255" o:spid="_x0000_s1066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" strokeweight="1pt">
                          <v:textbox inset="0,0,0,0"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56" o:spid="_x0000_s106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" strokeweight="1pt">
                          <v:textbox inset="0,0,0,0"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57" o:spid="_x0000_s1068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" strokeweight="1pt">
                          <v:textbox inset="0,0,0,0"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6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" strokeweight="2.25pt">
                      <v:textbox inset="0,0,0,0">
                        <w:txbxContent>
                          <w:p w:rsidR="00000000" w:rsidRDefault="00A4534E">
                            <w:pPr>
                              <w:pStyle w:val="a3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4"/>
                              </w:rPr>
                              <w:instrText xml:space="preserve"> DOCPROPERTY "Company"  \* MERGEFORMAT </w:instrText>
                            </w:r>
                            <w:r>
                              <w:rPr>
                                <w:noProof w:val="0"/>
                                <w:sz w:val="24"/>
                              </w:rPr>
                              <w:fldChar w:fldCharType="separate"/>
                            </w:r>
                            <w:r w:rsidR="001D23CA">
                              <w:rPr>
                                <w:noProof w:val="0"/>
                                <w:sz w:val="24"/>
                              </w:rPr>
                              <w:t>Авиационная корпорация "Рубин"</w:t>
                            </w:r>
                            <w:r>
                              <w:rPr>
                                <w:noProof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259" o:spid="_x0000_s1070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" strokeweight="2.25pt">
                      <v:textbox inset="0,0,0,0">
                        <w:txbxContent>
                          <w:bookmarkStart w:id="1" w:name="_GoBack"/>
                          <w:p w:rsidR="00000000" w:rsidRDefault="00A4534E">
                            <w:pPr>
                              <w:pStyle w:val="a3"/>
                              <w:spacing w:before="24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4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noProof w:val="0"/>
                                <w:sz w:val="24"/>
                              </w:rPr>
                              <w:fldChar w:fldCharType="separate"/>
                            </w:r>
                            <w:r w:rsidR="001D23CA">
                              <w:rPr>
                                <w:noProof w:val="0"/>
                                <w:sz w:val="24"/>
                              </w:rPr>
                              <w:t>Шаблон для создания отчетов по ГОСТу</w:t>
                            </w:r>
                            <w:r>
                              <w:rPr>
                                <w:noProof w:val="0"/>
                                <w:sz w:val="24"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v:textbox>
                    </v:shape>
                    <v:shape id="Text Box 260" o:spid="_x0000_s1071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" strokeweight="2.25pt">
                      <v:textbox inset="0,0,0,0">
                        <w:txbxContent>
                          <w:p w:rsidR="00000000" w:rsidRDefault="00A4534E">
                            <w:pPr>
                              <w:pStyle w:val="a3"/>
                              <w:spacing w:before="160"/>
                              <w:rPr>
                                <w:noProof w:val="0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61" o:spid="_x0000_s107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<v:group id="Group 262" o:spid="_x0000_s107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<v:group id="Group 263" o:spid="_x0000_s1074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  <v:shape id="Text Box 264" o:spid="_x0000_s107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" strokeweight="2.25pt">
                          <v:textbox inset="0,0,0,0"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65" o:spid="_x0000_s107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" strokeweight="2.25pt">
                          <v:textbox inset="0,0,0,0"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7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" strokeweight="2.25pt">
                          <v:textbox inset="0,0,0,0"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7" o:spid="_x0000_s107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" strokeweight="2.25pt">
                          <v:textbox inset="0,0,0,0"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7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" strokeweight="2.25pt">
                          <v:textbox inset="0,0,0,0"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8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  <v:group id="Group 270" o:spid="_x0000_s1081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    <v:group id="Group 271" o:spid="_x0000_s108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      <v:shape id="Text Box 272" o:spid="_x0000_s108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instrText xml:space="preserve">AUTHOR  \* MERGEFORMAT </w:instrTex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fldChar w:fldCharType="separate"/>
                                    </w:r>
                                    <w:r w:rsidR="001D23CA">
                                      <w:t>Xuser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8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      <v:shape id="Text Box 277" o:spid="_x0000_s108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8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9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  <v:shape id="Text Box 282" o:spid="_x0000_s109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j/xAAAANw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sxn8nUlHQK5/AQAA//8DAFBLAQItABQABgAIAAAAIQDb4fbL7gAAAIUBAAATAAAAAAAAAAAA&#10;AAAAAAAAAABbQ29udGVudF9UeXBlc10ueG1sUEsBAi0AFAAGAAgAAAAhAFr0LFu/AAAAFQEAAAsA&#10;AAAAAAAAAAAAAAAAHwEAAF9yZWxzLy5yZWxzUEsBAi0AFAAGAAgAAAAhAOBk+P/EAAAA3AAAAA8A&#10;AAAAAAAAAAAAAAAABwIAAGRycy9kb3ducmV2LnhtbFBLBQYAAAAAAwADALcAAAD4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1kxAAAANw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LJvC35l0BOT6FwAA//8DAFBLAQItABQABgAIAAAAIQDb4fbL7gAAAIUBAAATAAAAAAAAAAAA&#10;AAAAAAAAAABbQ29udGVudF9UeXBlc10ueG1sUEsBAi0AFAAGAAgAAAAhAFr0LFu/AAAAFQEAAAsA&#10;AAAAAAAAAAAAAAAAHwEAAF9yZWxzLy5yZWxzUEsBAi0AFAAGAAgAAAAhAI8oXWTEAAAA3AAAAA8A&#10;AAAAAAAAAAAAAAAABwIAAGRycy9kb3ducmV2LnhtbFBLBQYAAAAAAwADALcAAAD4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9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<v:shape id="Text Box 287" o:spid="_x0000_s109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WCLxQAAANw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tkU/s6kIyDXvwAAAP//AwBQSwECLQAUAAYACAAAACEA2+H2y+4AAACFAQAAEwAAAAAAAAAA&#10;AAAAAAAAAAAAW0NvbnRlbnRfVHlwZXNdLnhtbFBLAQItABQABgAIAAAAIQBa9CxbvwAAABUBAAAL&#10;AAAAAAAAAAAAAAAAAB8BAABfcmVscy8ucmVsc1BLAQItABQABgAIAAAAIQBvjWCLxQAAANwAAAAP&#10;AAAAAAAAAAAAAAAAAAcCAABkcnMvZG93bnJldi54bWxQSwUGAAAAAAMAAwC3AAAA+Q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  <v:shape id="Text Box 288" o:spid="_x0000_s109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/78xAAAANw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iyH25l0BOTiCgAA//8DAFBLAQItABQABgAIAAAAIQDb4fbL7gAAAIUBAAATAAAAAAAAAAAA&#10;AAAAAAAAAABbQ29udGVudF9UeXBlc10ueG1sUEsBAi0AFAAGAAgAAAAhAFr0LFu/AAAAFQEAAAsA&#10;AAAAAAAAAAAAAAAAHwEAAF9yZWxzLy5yZWxzUEsBAi0AFAAGAAgAAAAhAJ9f/vzEAAAA3AAAAA8A&#10;AAAAAAAAAAAAAAAABwIAAGRycy9kb3ducmV2LnhtbFBLBQYAAAAAAwADALcAAAD4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10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1tnxAAAANw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NJvB35l0BOTyFwAA//8DAFBLAQItABQABgAIAAAAIQDb4fbL7gAAAIUBAAATAAAAAAAAAAAA&#10;AAAAAAAAAABbQ29udGVudF9UeXBlc10ueG1sUEsBAi0AFAAGAAgAAAAhAFr0LFu/AAAAFQEAAAsA&#10;AAAAAAAAAAAAAAAAHwEAAF9yZWxzLy5yZWxzUEsBAi0AFAAGAAgAAAAhAPATW2fEAAAA3AAAAA8A&#10;AAAAAAAAAAAAAAAABwIAAGRycy9kb3ducmV2LnhtbFBLBQYAAAAAAwADALcAAAD4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10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10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    <v:shape id="Text Box 292" o:spid="_x0000_s110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10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10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10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" strokeweight="1pt">
                              <v:textbox inset="0,0,0,0"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10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" strokeweight="2.25pt"/>
                        <v:line id="Line 297" o:spid="_x0000_s110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" strokeweight="2.25pt"/>
                        <v:line id="Line 298" o:spid="_x0000_s110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" strokeweight="2.25pt"/>
                        <v:line id="Line 299" o:spid="_x0000_s111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" strokeweight="2.25pt"/>
                        <v:line id="Line 300" o:spid="_x0000_s1111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" strokeweight="2.25pt"/>
                      </v:group>
                    </v:group>
                    <v:group id="Group 301" o:spid="_x0000_s111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<v:group id="Group 302" o:spid="_x0000_s111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  <v:group id="Group 303" o:spid="_x0000_s111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<v:shape id="Text Box 304" o:spid="_x0000_s111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1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1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1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1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2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    <v:shape id="Text Box 310" o:spid="_x0000_s112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2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2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2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2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" strokeweight="1pt">
                            <v:textbox inset="0,0,0,0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2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" strokeweight="2.25pt"/>
                      <v:line id="Line 316" o:spid="_x0000_s112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" strokeweight="2.25pt"/>
                      <v:line id="Line 317" o:spid="_x0000_s112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      <v:line id="Line 318" o:spid="_x0000_s112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      <v:line id="Line 319" o:spid="_x0000_s113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      <v:line id="Line 320" o:spid="_x0000_s113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23CA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20560" cy="10332085"/>
              <wp:effectExtent l="0" t="0" r="0" b="0"/>
              <wp:wrapNone/>
              <wp:docPr id="498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499" name="Group 414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500" name="Group 41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501" name="Text Box 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02" name="Text Box 4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03" name="Text Box 4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04" name="Text Box 4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05" name="Text Box 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506" name="Group 42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507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08" name="Text Box 4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09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10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11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12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13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514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5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516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517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</w:t>
                                  </w:r>
                                  <w:r>
                                    <w:rPr>
                                      <w:noProof w:val="0"/>
                                    </w:rP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518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1D23CA">
                                    <w:rPr>
                                      <w:sz w:val="22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519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instrText xml:space="preserve"> DOCPROPERTY "Номер документа"  \* MERGEFORMAT </w:instrTex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fldChar w:fldCharType="separate"/>
                                </w:r>
                                <w:r w:rsidR="001D23CA">
                                  <w:rPr>
                                    <w:noProof w:val="0"/>
                                    <w:sz w:val="32"/>
                                  </w:rPr>
                                  <w:t>XXX-XXX-XXXX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520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521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522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2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24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25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26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27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28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29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30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31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32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33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34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5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36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37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38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39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40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41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3" o:spid="_x0000_s1132" style="position:absolute;left:0;text-align:left;margin-left:28.35pt;margin-top:14.2pt;width:552.8pt;height:813.55pt;z-index:-251659264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" o:allowincell="f">
              <v:group id="Group 41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<v:group id="Group 4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41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41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420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shape id="Text Box 422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423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424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425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426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" strokeweight="2.25pt"/>
              <v:group id="Group 428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<v:rect id="Rectangle 429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" strokeweight="2.25pt"/>
                <v:group id="Group 430" o:spid="_x0000_s114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<v:group id="Group 431" o:spid="_x0000_s115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<v:shape id="Text Box 432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" strokeweight="2.25pt">
                      <v:textbox inset=".5mm,.3mm,.5mm,.3mm">
                        <w:txbxContent>
                          <w:p w:rsidR="00000000" w:rsidRDefault="00A4534E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</w:t>
                            </w:r>
                            <w:r>
                              <w:rPr>
                                <w:noProof w:val="0"/>
                              </w:rPr>
                              <w:t>т</w:t>
                            </w:r>
                          </w:p>
                        </w:txbxContent>
                      </v:textbox>
                    </v:shape>
                    <v:shape id="Text Box 433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" strokeweight="2.25pt">
                      <v:textbox inset=".5mm,.3mm,.5mm,.3mm">
                        <w:txbxContent>
                          <w:p w:rsidR="00000000" w:rsidRDefault="00A4534E">
                            <w:pPr>
                              <w:pStyle w:val="a3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1D23CA"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" strokeweight="2.25pt">
                    <v:textbox inset=".5mm,.3mm,.5mm,.3mm">
                      <w:txbxContent>
                        <w:p w:rsidR="00000000" w:rsidRDefault="00A4534E">
                          <w:pPr>
                            <w:pStyle w:val="a3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noProof w:val="0"/>
                              <w:sz w:val="32"/>
                            </w:rPr>
                            <w:instrText xml:space="preserve"> DOCPROPERTY "Номер документа"  \* MERGEFORMAT </w:instrText>
                          </w:r>
                          <w:r>
                            <w:rPr>
                              <w:noProof w:val="0"/>
                              <w:sz w:val="32"/>
                            </w:rPr>
                            <w:fldChar w:fldCharType="separate"/>
                          </w:r>
                          <w:r w:rsidR="001D23CA">
                            <w:rPr>
                              <w:noProof w:val="0"/>
                              <w:sz w:val="32"/>
                            </w:rPr>
                            <w:t>XXX-XXX-XXXX</w:t>
                          </w:r>
                          <w:r>
                            <w:rPr>
                              <w:noProof w:val="0"/>
                              <w:sz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35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<v:group id="Group 436" o:spid="_x0000_s115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<v:shape id="Text Box 437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<v:group id="Group 443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    <v:group id="Group 444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    <v:shape id="Text Box 445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<v:shape id="Text Box 451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" strokeweight="2.25pt"/>
                      <v:line id="Line 457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+dB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c7GE3zPpCMj1HQAA//8DAFBLAQItABQABgAIAAAAIQDb4fbL7gAAAIUBAAATAAAAAAAAAAAA&#10;AAAAAAAAAABbQ29udGVudF9UeXBlc10ueG1sUEsBAi0AFAAGAAgAAAAhAFr0LFu/AAAAFQEAAAsA&#10;AAAAAAAAAAAAAAAAHwEAAF9yZWxzLy5yZWxzUEsBAi0AFAAGAAgAAAAhAEVb50HEAAAA3AAAAA8A&#10;AAAAAAAAAAAAAAAABwIAAGRycy9kb3ducmV2LnhtbFBLBQYAAAAAAwADALcAAAD4AgAAAAA=&#10;" strokeweight="2.25pt"/>
                      <v:line id="Line 458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" strokeweight="2.25pt"/>
                      <v:line id="Line 459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" strokeweight="2.25pt"/>
                      <v:line id="Line 460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" strokeweight="2.25pt"/>
                      <v:line id="Line 461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23CA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180340</wp:posOffset>
              </wp:positionH>
              <wp:positionV relativeFrom="page">
                <wp:posOffset>360045</wp:posOffset>
              </wp:positionV>
              <wp:extent cx="10332085" cy="7025640"/>
              <wp:effectExtent l="0" t="0" r="0" b="0"/>
              <wp:wrapNone/>
              <wp:docPr id="453" name="Group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332085" cy="7025640"/>
                        <a:chOff x="284" y="567"/>
                        <a:chExt cx="16271" cy="11064"/>
                      </a:xfrm>
                    </wpg:grpSpPr>
                    <wpg:grpSp>
                      <wpg:cNvPr id="454" name="Group 512"/>
                      <wpg:cNvGrpSpPr>
                        <a:grpSpLocks/>
                      </wpg:cNvGrpSpPr>
                      <wpg:grpSpPr bwMode="auto">
                        <a:xfrm>
                          <a:off x="284" y="1141"/>
                          <a:ext cx="16271" cy="10490"/>
                          <a:chOff x="712" y="453"/>
                          <a:chExt cx="15752" cy="10490"/>
                        </a:xfrm>
                      </wpg:grpSpPr>
                      <wps:wsp>
                        <wps:cNvPr id="455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717" y="455"/>
                            <a:ext cx="15747" cy="10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6" name="Group 514"/>
                        <wpg:cNvGrpSpPr>
                          <a:grpSpLocks/>
                        </wpg:cNvGrpSpPr>
                        <wpg:grpSpPr bwMode="auto">
                          <a:xfrm>
                            <a:off x="712" y="453"/>
                            <a:ext cx="853" cy="10489"/>
                            <a:chOff x="1562" y="867"/>
                            <a:chExt cx="853" cy="10489"/>
                          </a:xfrm>
                        </wpg:grpSpPr>
                        <wpg:grpSp>
                          <wpg:cNvPr id="457" name="Group 515"/>
                          <wpg:cNvGrpSpPr>
                            <a:grpSpLocks/>
                          </wpg:cNvGrpSpPr>
                          <wpg:grpSpPr bwMode="auto">
                            <a:xfrm>
                              <a:off x="1562" y="867"/>
                              <a:ext cx="853" cy="3685"/>
                              <a:chOff x="4633" y="2692"/>
                              <a:chExt cx="853" cy="3685"/>
                            </a:xfrm>
                          </wpg:grpSpPr>
                          <wpg:grpSp>
                            <wpg:cNvPr id="458" name="Group 5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33" y="3146"/>
                                <a:ext cx="849" cy="567"/>
                                <a:chOff x="6084" y="6656"/>
                                <a:chExt cx="849" cy="567"/>
                              </a:xfrm>
                            </wpg:grpSpPr>
                            <wps:wsp>
                              <wps:cNvPr id="459" name="Text Box 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0" y="6656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0" name="Text Box 5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84" y="6656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1" name="Text Box 5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7" y="6656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62" name="Group 5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33" y="4960"/>
                                <a:ext cx="853" cy="850"/>
                                <a:chOff x="7825" y="5034"/>
                                <a:chExt cx="853" cy="850"/>
                              </a:xfrm>
                            </wpg:grpSpPr>
                            <wps:wsp>
                              <wps:cNvPr id="463" name="Text Box 5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25" y="5034"/>
                                  <a:ext cx="28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4" name="Text Box 5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12" y="5034"/>
                                  <a:ext cx="28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5" name="Text Box 5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95" y="5034"/>
                                  <a:ext cx="28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66" name="Group 5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33" y="3713"/>
                                <a:ext cx="849" cy="1247"/>
                                <a:chOff x="6976" y="2924"/>
                                <a:chExt cx="849" cy="1247"/>
                              </a:xfrm>
                            </wpg:grpSpPr>
                            <wps:wsp>
                              <wps:cNvPr id="467" name="Text Box 5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76" y="2924"/>
                                  <a:ext cx="283" cy="12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8" name="Text Box 5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59" y="2924"/>
                                  <a:ext cx="283" cy="12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9" name="Text Box 5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2924"/>
                                  <a:ext cx="283" cy="12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70" name="Group 5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33" y="5810"/>
                                <a:ext cx="849" cy="567"/>
                                <a:chOff x="10874" y="7059"/>
                                <a:chExt cx="849" cy="567"/>
                              </a:xfrm>
                            </wpg:grpSpPr>
                            <wps:wsp>
                              <wps:cNvPr id="471" name="Text Box 5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74" y="7059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2" name="Text Box 5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57" y="7059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3" name="Text Box 5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40" y="7059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74" name="Group 5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33" y="2692"/>
                                <a:ext cx="849" cy="454"/>
                                <a:chOff x="5807" y="8124"/>
                                <a:chExt cx="849" cy="454"/>
                              </a:xfrm>
                            </wpg:grpSpPr>
                            <wps:wsp>
                              <wps:cNvPr id="475" name="Text Box 5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07" y="8124"/>
                                  <a:ext cx="283" cy="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6" name="Text Box 5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0" y="8124"/>
                                  <a:ext cx="283" cy="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7" name="Text Box 5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73" y="8124"/>
                                  <a:ext cx="283" cy="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8" name="Group 536"/>
                          <wpg:cNvGrpSpPr>
                            <a:grpSpLocks/>
                          </wpg:cNvGrpSpPr>
                          <wpg:grpSpPr bwMode="auto">
                            <a:xfrm>
                              <a:off x="1565" y="4552"/>
                              <a:ext cx="850" cy="6804"/>
                              <a:chOff x="2856" y="2012"/>
                              <a:chExt cx="850" cy="6804"/>
                            </a:xfrm>
                          </wpg:grpSpPr>
                          <wps:wsp>
                            <wps:cNvPr id="479" name="Text Box 5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3" y="8249"/>
                                <a:ext cx="283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vert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80" name="Text Box 5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6" y="8249"/>
                                <a:ext cx="567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spacing w:before="120"/>
                                    <w:rPr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fldChar w:fldCharType="separate"/>
                                  </w:r>
                                  <w:r w:rsidR="001D23CA">
                                    <w:rPr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vert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81" name="Text Box 5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6" y="2012"/>
                                <a:ext cx="850" cy="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instrText xml:space="preserve"> DOCPROPERTY "Номер документа"  \* MERGEFORMA</w:instrTex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instrText xml:space="preserve">T </w:instrTex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fldChar w:fldCharType="separate"/>
                                  </w:r>
                                  <w:r w:rsidR="001D23CA">
                                    <w:rPr>
                                      <w:noProof w:val="0"/>
                                      <w:sz w:val="32"/>
                                    </w:rPr>
                                    <w:t>XXX-XXX-XXXX</w: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vert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482" name="Group 540"/>
                      <wpg:cNvGrpSpPr>
                        <a:grpSpLocks/>
                      </wpg:cNvGrpSpPr>
                      <wpg:grpSpPr bwMode="auto">
                        <a:xfrm>
                          <a:off x="284" y="567"/>
                          <a:ext cx="8138" cy="566"/>
                          <a:chOff x="2717" y="5802"/>
                          <a:chExt cx="8222" cy="566"/>
                        </a:xfrm>
                      </wpg:grpSpPr>
                      <wpg:grpSp>
                        <wpg:cNvPr id="483" name="Group 541"/>
                        <wpg:cNvGrpSpPr>
                          <a:grpSpLocks/>
                        </wpg:cNvGrpSpPr>
                        <wpg:grpSpPr bwMode="auto">
                          <a:xfrm>
                            <a:off x="2717" y="5802"/>
                            <a:ext cx="1417" cy="566"/>
                            <a:chOff x="3716" y="3810"/>
                            <a:chExt cx="1417" cy="566"/>
                          </a:xfrm>
                        </wpg:grpSpPr>
                        <wps:wsp>
                          <wps:cNvPr id="484" name="Text Box 5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6" y="3810"/>
                              <a:ext cx="141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Инв № подл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Text Box 5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6" y="4093"/>
                              <a:ext cx="141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6" name="Group 544"/>
                        <wpg:cNvGrpSpPr>
                          <a:grpSpLocks/>
                        </wpg:cNvGrpSpPr>
                        <wpg:grpSpPr bwMode="auto">
                          <a:xfrm>
                            <a:off x="6118" y="5802"/>
                            <a:ext cx="1417" cy="566"/>
                            <a:chOff x="5373" y="3096"/>
                            <a:chExt cx="1417" cy="566"/>
                          </a:xfrm>
                        </wpg:grpSpPr>
                        <wps:wsp>
                          <wps:cNvPr id="487" name="Text Box 5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3" y="3096"/>
                              <a:ext cx="141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8" name="Text Box 5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3" y="3379"/>
                              <a:ext cx="141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9" name="Group 547"/>
                        <wpg:cNvGrpSpPr>
                          <a:grpSpLocks/>
                        </wpg:cNvGrpSpPr>
                        <wpg:grpSpPr bwMode="auto">
                          <a:xfrm>
                            <a:off x="7538" y="5802"/>
                            <a:ext cx="1417" cy="566"/>
                            <a:chOff x="6131" y="4376"/>
                            <a:chExt cx="1417" cy="566"/>
                          </a:xfrm>
                        </wpg:grpSpPr>
                        <wps:wsp>
                          <wps:cNvPr id="490" name="Text Box 5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1" y="4376"/>
                              <a:ext cx="141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1" name="Text Box 5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1" y="4659"/>
                              <a:ext cx="141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550"/>
                        <wpg:cNvGrpSpPr>
                          <a:grpSpLocks/>
                        </wpg:cNvGrpSpPr>
                        <wpg:grpSpPr bwMode="auto">
                          <a:xfrm>
                            <a:off x="4134" y="5802"/>
                            <a:ext cx="1984" cy="566"/>
                            <a:chOff x="4134" y="5802"/>
                            <a:chExt cx="1984" cy="566"/>
                          </a:xfrm>
                        </wpg:grpSpPr>
                        <wps:wsp>
                          <wps:cNvPr id="493" name="Text Box 5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4" y="5802"/>
                              <a:ext cx="198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4" name="Text Box 5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4" y="6085"/>
                              <a:ext cx="198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553"/>
                        <wpg:cNvGrpSpPr>
                          <a:grpSpLocks/>
                        </wpg:cNvGrpSpPr>
                        <wpg:grpSpPr bwMode="auto">
                          <a:xfrm>
                            <a:off x="8955" y="5802"/>
                            <a:ext cx="1984" cy="566"/>
                            <a:chOff x="7957" y="5802"/>
                            <a:chExt cx="1984" cy="566"/>
                          </a:xfrm>
                        </wpg:grpSpPr>
                        <wps:wsp>
                          <wps:cNvPr id="496" name="Text Box 5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7" y="6085"/>
                              <a:ext cx="198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7" name="Text Box 5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7" y="5802"/>
                              <a:ext cx="198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1" o:spid="_x0000_s1181" style="position:absolute;left:0;text-align:left;margin-left:14.2pt;margin-top:28.35pt;width:813.55pt;height:553.2pt;z-index:-251658240;mso-position-horizontal-relative:page;mso-position-vertical-relative:page" coordorigin="284,567" coordsize="16271,1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" o:allowincell="f">
              <v:group id="Group 512" o:spid="_x0000_s1182" style="position:absolute;left:284;top:1141;width:16271;height:10490" coordorigin="712,453" coordsize="15752,1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<v:rect id="Rectangle 513" o:spid="_x0000_s1183" style="position:absolute;left:717;top:455;width:15747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" strokeweight="2pt"/>
                <v:group id="Group 514" o:spid="_x0000_s1184" style="position:absolute;left:712;top:453;width:853;height:10489" coordorigin="1562,867" coordsize="853,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group id="Group 515" o:spid="_x0000_s1185" style="position:absolute;left:1562;top:867;width:853;height:3685" coordorigin="4633,2692" coordsize="853,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<v:group id="Group 516" o:spid="_x0000_s1186" style="position:absolute;left:4633;top:3146;width:849;height:567" coordorigin="6084,6656" coordsize="849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17" o:spid="_x0000_s1187" type="#_x0000_t202" style="position:absolute;left:6650;top:6656;width:28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518" o:spid="_x0000_s1188" type="#_x0000_t202" style="position:absolute;left:6084;top:6656;width:28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519" o:spid="_x0000_s1189" type="#_x0000_t202" style="position:absolute;left:6367;top:6656;width:28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520" o:spid="_x0000_s1190" style="position:absolute;left:4633;top:4960;width:853;height:850" coordorigin="7825,5034" coordsize="853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shape id="Text Box 521" o:spid="_x0000_s1191" type="#_x0000_t202" style="position:absolute;left:7825;top:5034;width:28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Подп.</w:t>
                              </w:r>
                            </w:p>
                          </w:txbxContent>
                        </v:textbox>
                      </v:shape>
                      <v:shape id="Text Box 522" o:spid="_x0000_s1192" type="#_x0000_t202" style="position:absolute;left:8112;top:5034;width:28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523" o:spid="_x0000_s1193" type="#_x0000_t202" style="position:absolute;left:8395;top:5034;width:28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524" o:spid="_x0000_s1194" style="position:absolute;left:4633;top:3713;width:849;height:1247" coordorigin="6976,2924" coordsize="84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Text Box 525" o:spid="_x0000_s1195" type="#_x0000_t202" style="position:absolute;left:6976;top:2924;width:283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526" o:spid="_x0000_s1196" type="#_x0000_t202" style="position:absolute;left:7259;top:2924;width:283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527" o:spid="_x0000_s1197" type="#_x0000_t202" style="position:absolute;left:7542;top:2924;width:283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528" o:spid="_x0000_s1198" style="position:absolute;left:4633;top:5810;width:849;height:567" coordorigin="10874,7059" coordsize="849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<v:shape id="Text Box 529" o:spid="_x0000_s1199" type="#_x0000_t202" style="position:absolute;left:10874;top:7059;width:28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  <v:shape id="Text Box 530" o:spid="_x0000_s1200" type="#_x0000_t202" style="position:absolute;left:11157;top:7059;width:28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531" o:spid="_x0000_s1201" type="#_x0000_t202" style="position:absolute;left:11440;top:7059;width:28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532" o:spid="_x0000_s1202" style="position:absolute;left:4633;top:2692;width:849;height:454" coordorigin="5807,8124" coordsize="84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shape id="Text Box 533" o:spid="_x0000_s1203" type="#_x0000_t202" style="position:absolute;left:5807;top:8124;width:28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534" o:spid="_x0000_s1204" type="#_x0000_t202" style="position:absolute;left:6090;top:8124;width:28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535" o:spid="_x0000_s1205" type="#_x0000_t202" style="position:absolute;left:6373;top:8124;width:28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" strokeweight="2pt">
                        <v:textbox style="layout-flow:vertical" inset="0,0,0,0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group id="Group 536" o:spid="_x0000_s1206" style="position:absolute;left:1565;top:4552;width:850;height:6804" coordorigin="2856,2012" coordsize="85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shape id="Text Box 537" o:spid="_x0000_s1207" type="#_x0000_t202" style="position:absolute;left:3423;top:8249;width:28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" strokeweight="2pt">
                      <v:textbox style="layout-flow:vertical" inset="0,0,0,0">
                        <w:txbxContent>
                          <w:p w:rsidR="00000000" w:rsidRDefault="00A4534E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538" o:spid="_x0000_s1208" type="#_x0000_t202" style="position:absolute;left:2856;top:8249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" strokeweight="2pt">
                      <v:textbox style="layout-flow:vertical" inset="0,0,0,0">
                        <w:txbxContent>
                          <w:p w:rsidR="00000000" w:rsidRDefault="00A4534E">
                            <w:pPr>
                              <w:pStyle w:val="a3"/>
                              <w:spacing w:before="120"/>
                              <w:rPr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</w:rPr>
                              <w:fldChar w:fldCharType="separate"/>
                            </w:r>
                            <w:r w:rsidR="001D23CA">
                              <w:rPr>
                                <w:sz w:val="22"/>
                              </w:rPr>
                              <w:t>4</w:t>
                            </w:r>
                            <w:r>
                              <w:rPr>
                                <w:noProof w:val="0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539" o:spid="_x0000_s1209" type="#_x0000_t202" style="position:absolute;left:2856;top:2012;width:850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" strokeweight="2pt">
                      <v:textbox style="layout-flow:vertical" inset="0,0,0,0">
                        <w:txbxContent>
                          <w:p w:rsidR="00000000" w:rsidRDefault="00A4534E">
                            <w:pPr>
                              <w:pStyle w:val="a3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instrText xml:space="preserve"> DOCPROPERTY "Номер документа"  \* MERGEFORMA</w:instrTex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instrText xml:space="preserve">T </w:instrTex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fldChar w:fldCharType="separate"/>
                            </w:r>
                            <w:r w:rsidR="001D23CA">
                              <w:rPr>
                                <w:noProof w:val="0"/>
                                <w:sz w:val="32"/>
                              </w:rPr>
                              <w:t>XXX-XXX-XXXX</w: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540" o:spid="_x0000_s1210" style="position:absolute;left:284;top:567;width:8138;height:566" coordorigin="2717,5802" coordsize="822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<v:group id="Group 541" o:spid="_x0000_s1211" style="position:absolute;left:2717;top:5802;width:1417;height:566" coordorigin="3716,3810" coordsize="1417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shape id="Text Box 542" o:spid="_x0000_s1212" type="#_x0000_t202" style="position:absolute;left:3716;top:3810;width:141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Инв № подл</w:t>
                          </w:r>
                        </w:p>
                      </w:txbxContent>
                    </v:textbox>
                  </v:shape>
                  <v:shape id="Text Box 543" o:spid="_x0000_s1213" type="#_x0000_t202" style="position:absolute;left:3716;top:4093;width:141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</v:group>
                <v:group id="Group 544" o:spid="_x0000_s1214" style="position:absolute;left:6118;top:5802;width:1417;height:566" coordorigin="5373,3096" coordsize="1417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<v:shape id="Text Box 545" o:spid="_x0000_s1215" type="#_x0000_t202" style="position:absolute;left:5373;top:3096;width:141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546" o:spid="_x0000_s1216" type="#_x0000_t202" style="position:absolute;left:5373;top:3379;width:141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</v:group>
                <v:group id="Group 547" o:spid="_x0000_s1217" style="position:absolute;left:7538;top:5802;width:1417;height:566" coordorigin="6131,4376" coordsize="1417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shape id="Text Box 548" o:spid="_x0000_s1218" type="#_x0000_t202" style="position:absolute;left:6131;top:4376;width:141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549" o:spid="_x0000_s1219" type="#_x0000_t202" style="position:absolute;left:6131;top:4659;width:141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</v:group>
                <v:group id="Group 550" o:spid="_x0000_s1220" style="position:absolute;left:4134;top:5802;width:1984;height:566" coordorigin="4134,5802" coordsize="1984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shape id="Text Box 551" o:spid="_x0000_s1221" type="#_x0000_t202" style="position:absolute;left:4134;top:5802;width:198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552" o:spid="_x0000_s1222" type="#_x0000_t202" style="position:absolute;left:4134;top:6085;width:198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</v:group>
                <v:group id="Group 553" o:spid="_x0000_s1223" style="position:absolute;left:8955;top:5802;width:1984;height:566" coordorigin="7957,5802" coordsize="1984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Text Box 554" o:spid="_x0000_s1224" type="#_x0000_t202" style="position:absolute;left:7957;top:6085;width:198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555" o:spid="_x0000_s1225" type="#_x0000_t202" style="position:absolute;left:7957;top:5802;width:198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" strokeweight="2.5pt">
                    <v:textbox inset="0,0,0,0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23CA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20560" cy="10332085"/>
              <wp:effectExtent l="0" t="0" r="0" b="0"/>
              <wp:wrapNone/>
              <wp:docPr id="404" name="Group 6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405" name="Group 602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406" name="Group 603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07" name="Text Box 6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08" name="Text Box 6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09" name="Text Box 6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0" name="Text Box 6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1" name="Text Box 6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412" name="Group 609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13" name="Text Box 6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4" name="Text Box 6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5" name="Text Box 6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6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7" name="Text Box 6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18" name="Rectangle 615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19" name="Group 616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420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1" name="Group 618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422" name="Group 619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23" name="Text Box 6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24" name="Text Box 6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1D23CA">
                                    <w:rPr>
                                      <w:sz w:val="22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25" name="Text Box 6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instrText xml:space="preserve"> DOCPROPERTY "Номер документа"  \* MERGEFORMAT </w:instrTex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fldChar w:fldCharType="separate"/>
                                </w:r>
                                <w:r w:rsidR="001D23CA">
                                  <w:rPr>
                                    <w:noProof w:val="0"/>
                                    <w:sz w:val="32"/>
                                  </w:rPr>
                                  <w:t>XXX-XXX-XXXX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26" name="Group 623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427" name="Group 6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428" name="Text Box 6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29" name="Text Box 6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30" name="Text Box 6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31" name="Text Box 6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32" name="Text Box 6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3" name="Group 6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434" name="Group 6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35" name="Group 6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36" name="Text Box 6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37" name="Text Box 6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38" name="Text Box 6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39" name="Text Box 6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0" name="Text Box 6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1" name="Group 6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42" name="Text Box 6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3" name="Text Box 6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4" name="Text Box 6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5" name="Text Box 6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6" name="Text Box 6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7" name="Line 6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6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6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6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Line 6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6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1" o:spid="_x0000_s1226" style="position:absolute;left:0;text-align:left;margin-left:28.35pt;margin-top:14.2pt;width:552.8pt;height:813.55pt;z-index:-251657216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" o:allowincell="f">
              <v:group id="Group 602" o:spid="_x0000_s12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<v:group id="Group 603" o:spid="_x0000_s12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4" o:spid="_x0000_s12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605" o:spid="_x0000_s12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606" o:spid="_x0000_s12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607" o:spid="_x0000_s12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608" o:spid="_x0000_s12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609" o:spid="_x0000_s12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shape id="Text Box 610" o:spid="_x0000_s12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611" o:spid="_x0000_s12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612" o:spid="_x0000_s12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613" o:spid="_x0000_s12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614" o:spid="_x0000_s12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</v:group>
              </v:group>
              <v:rect id="Rectangle 615" o:spid="_x0000_s12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" strokeweight="2.25pt"/>
              <v:group id="Group 616" o:spid="_x0000_s12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<v:rect id="Rectangle 617" o:spid="_x0000_s12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" strokeweight="2.25pt"/>
                <v:group id="Group 618" o:spid="_x0000_s12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group id="Group 619" o:spid="_x0000_s12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<v:shape id="Text Box 620" o:spid="_x0000_s12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" strokeweight="2.25pt">
                      <v:textbox inset=".5mm,.3mm,.5mm,.3mm">
                        <w:txbxContent>
                          <w:p w:rsidR="00000000" w:rsidRDefault="00A4534E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621" o:spid="_x0000_s12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" strokeweight="2.25pt">
                      <v:textbox inset=".5mm,.3mm,.5mm,.3mm">
                        <w:txbxContent>
                          <w:p w:rsidR="00000000" w:rsidRDefault="00A4534E">
                            <w:pPr>
                              <w:pStyle w:val="a3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1D23CA">
                              <w:rPr>
                                <w:sz w:val="2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622" o:spid="_x0000_s124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" strokeweight="2.25pt">
                    <v:textbox inset=".5mm,.3mm,.5mm,.3mm">
                      <w:txbxContent>
                        <w:p w:rsidR="00000000" w:rsidRDefault="00A4534E">
                          <w:pPr>
                            <w:pStyle w:val="a3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noProof w:val="0"/>
                              <w:sz w:val="32"/>
                            </w:rPr>
                            <w:instrText xml:space="preserve"> DOCPROPERTY "Номер документа"  \* MERGEFORMAT </w:instrText>
                          </w:r>
                          <w:r>
                            <w:rPr>
                              <w:noProof w:val="0"/>
                              <w:sz w:val="32"/>
                            </w:rPr>
                            <w:fldChar w:fldCharType="separate"/>
                          </w:r>
                          <w:r w:rsidR="001D23CA">
                            <w:rPr>
                              <w:noProof w:val="0"/>
                              <w:sz w:val="32"/>
                            </w:rPr>
                            <w:t>XXX-XXX-XXXX</w:t>
                          </w:r>
                          <w:r>
                            <w:rPr>
                              <w:noProof w:val="0"/>
                              <w:sz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23" o:spid="_x0000_s12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<v:group id="Group 624" o:spid="_x0000_s12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<v:shape id="Text Box 625" o:spid="_x0000_s12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626" o:spid="_x0000_s12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627" o:spid="_x0000_s12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28" o:spid="_x0000_s12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29" o:spid="_x0000_s12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630" o:spid="_x0000_s12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<v:group id="Group 631" o:spid="_x0000_s12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<v:group id="Group 632" o:spid="_x0000_s12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    <v:shape id="Text Box 633" o:spid="_x0000_s12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634" o:spid="_x0000_s12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635" o:spid="_x0000_s12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636" o:spid="_x0000_s12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637" o:spid="_x0000_s12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638" o:spid="_x0000_s12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    <v:shape id="Text Box 639" o:spid="_x0000_s12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640" o:spid="_x0000_s12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641" o:spid="_x0000_s12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642" o:spid="_x0000_s12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643" o:spid="_x0000_s12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644" o:spid="_x0000_s12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" strokeweight="2.25pt"/>
                      <v:line id="Line 645" o:spid="_x0000_s12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" strokeweight="2.25pt"/>
                      <v:line id="Line 646" o:spid="_x0000_s12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" strokeweight="2.25pt"/>
                      <v:line id="Line 647" o:spid="_x0000_s12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      <v:line id="Line 648" o:spid="_x0000_s12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      <v:line id="Line 649" o:spid="_x0000_s12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23CA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0" t="0" r="0" b="0"/>
              <wp:wrapNone/>
              <wp:docPr id="1" name="Group 6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2" name="Group 700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3" name="Group 711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4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  <w:sz w:val="24"/>
                                </w:rPr>
                              </w:pPr>
                              <w:r>
                                <w:rPr>
                                  <w:noProof w:val="0"/>
                                  <w:sz w:val="24"/>
                                </w:rPr>
                                <w:t>Лист регистрации изм</w:t>
                              </w:r>
                              <w:r>
                                <w:rPr>
                                  <w:noProof w:val="0"/>
                                  <w:sz w:val="24"/>
                                </w:rPr>
                                <w:t>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713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6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изменен-ных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заменен-ных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spacing w:before="120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spacing w:before="120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>Входящий номер сопроводи-тельного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5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725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8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5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6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7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736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9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0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1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2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3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4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5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6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7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8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49" name="Group 747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50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1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2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3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4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5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6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7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8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9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0" name="Group 758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61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2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3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4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5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6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7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8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9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0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1" name="Group 769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2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4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5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6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1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2" name="Group 780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3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4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6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7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8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9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0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1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2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93" name="Group 791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94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5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6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7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9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0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1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2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3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04" name="Group 802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05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6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7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8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9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0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1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2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3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4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15" name="Group 813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16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7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8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9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0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1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2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3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4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5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26" name="Group 824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27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8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9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0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1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2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3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4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5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6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37" name="Group 835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38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9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0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1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2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3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4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5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6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7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846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49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0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1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2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3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4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5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6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7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8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59" name="Group 857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60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1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2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3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4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5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6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7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8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9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0" name="Group 868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1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2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3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4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7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" name="Group 879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" name="Group 890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" name="Group 901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0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1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2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3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4" name="Group 912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15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6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7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8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9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0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1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2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3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4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25" name="Group 923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26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7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8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9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0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1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2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3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4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5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36" name="Group 934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37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8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9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0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1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2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3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4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5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6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47" name="Group 945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48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9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0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1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2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3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4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5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6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7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58" name="Group 956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59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0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1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2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3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4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5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6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7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8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69" name="Group 967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70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1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2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3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4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5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6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7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8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9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80" name="Group 978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81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2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3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4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5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6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7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8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9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0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91" name="Group 989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92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3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4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5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6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7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8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9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0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1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02" name="Group 1000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03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4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5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6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7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8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9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0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1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2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13" name="Group 1011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14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5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6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7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8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9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0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1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2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3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24" name="Group 1022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25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6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7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8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29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0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1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2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3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4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35" name="Group 1033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36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7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8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39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0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1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2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3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4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45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46" name="Group 1044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347" name="Group 104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48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49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0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1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2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105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54" name="Text Box 10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5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6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7" name="Text Box 10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58" name="Text Box 1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9" name="Rectangle 1057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60" name="Group 1058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361" name="Line 1059"/>
                        <wps:cNvCnPr>
                          <a:cxnSpLocks noChangeShapeType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1060"/>
                        <wps:cNvCnPr>
                          <a:cxnSpLocks noChangeShapeType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1061"/>
                        <wps:cNvCnPr>
                          <a:cxnSpLocks noChangeShapeType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062"/>
                        <wps:cNvCnPr>
                          <a:cxnSpLocks noChangeShapeType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063"/>
                        <wps:cNvCnPr>
                          <a:cxnSpLocks noChangeShapeType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064"/>
                        <wps:cNvCnPr>
                          <a:cxnSpLocks noChangeShapeType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1065"/>
                        <wps:cNvCnPr>
                          <a:cxnSpLocks noChangeShapeType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1066"/>
                        <wps:cNvCnPr>
                          <a:cxnSpLocks noChangeShapeType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1067"/>
                        <wps:cNvCnPr>
                          <a:cxnSpLocks noChangeShapeType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70" name="Group 1068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371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2" name="Group 107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373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374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75" name="Text Box 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A4534E">
                                  <w:pPr>
                                    <w:pStyle w:val="a3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1D23CA">
                                    <w:rPr>
                                      <w:sz w:val="22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376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000" w:rsidRDefault="00A4534E">
                                <w:pPr>
                                  <w:pStyle w:val="a3"/>
                                  <w:spacing w:before="160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  <w:instrText xml:space="preserve"> DOCPROPERTY "Номер документа"  \* MERGEFORMAT </w:instrText>
                                </w:r>
                                <w:r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  <w:fldChar w:fldCharType="separate"/>
                                </w:r>
                                <w:r w:rsidR="001D23CA"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  <w:t>XXX-XXX-XXXX</w:t>
                                </w:r>
                                <w:r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377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378" name="Group 10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379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80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81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82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83" name="Text Box 1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A4534E">
                                    <w:pPr>
                                      <w:pStyle w:val="a3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84" name="Group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85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86" name="Group 10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87" name="Text Box 1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88" name="Text Box 1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89" name="Text Box 1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0" name="Text Box 1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1" name="Text Box 10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92" name="Group 10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3" name="Text Box 10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4" name="Text Box 10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5" name="Text Box 10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6" name="Text Box 10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7" name="Text Box 10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00000" w:rsidRDefault="00A4534E">
                                        <w:pPr>
                                          <w:pStyle w:val="a3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98" name="Line 1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1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10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Line 1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Line 1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1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9" o:spid="_x0000_s1275" style="position:absolute;left:0;text-align:left;margin-left:28.35pt;margin-top:14.2pt;width:552.5pt;height:814.85pt;z-index:-251656192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">
              <v:group id="Group 700" o:spid="_x0000_s1276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1" o:spid="_x0000_s127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2" o:spid="_x0000_s127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3" o:spid="_x0000_s127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4" o:spid="_x0000_s128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5" o:spid="_x0000_s128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6" o:spid="_x0000_s128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7" o:spid="_x0000_s128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8" o:spid="_x0000_s128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9" o:spid="_x0000_s128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0" o:spid="_x0000_s128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11" o:spid="_x0000_s1287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Text Box 712" o:spid="_x0000_s1288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" strokeweight="2pt">
                  <v:textbox>
                    <w:txbxContent>
                      <w:p w:rsidR="00000000" w:rsidRDefault="00A4534E">
                        <w:pPr>
                          <w:pStyle w:val="a3"/>
                          <w:rPr>
                            <w:noProof w:val="0"/>
                            <w:sz w:val="24"/>
                          </w:rPr>
                        </w:pPr>
                        <w:r>
                          <w:rPr>
                            <w:noProof w:val="0"/>
                            <w:sz w:val="24"/>
                          </w:rPr>
                          <w:t>Лист регистрации изм</w:t>
                        </w:r>
                        <w:r>
                          <w:rPr>
                            <w:noProof w:val="0"/>
                            <w:sz w:val="24"/>
                          </w:rPr>
                          <w:t>енений</w:t>
                        </w:r>
                      </w:p>
                    </w:txbxContent>
                  </v:textbox>
                </v:shape>
                <v:group id="Group 713" o:spid="_x0000_s1289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714" o:spid="_x0000_s1290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" strokeweight="2pt">
                    <v:textbox inset="0,,0">
                      <w:txbxContent>
                        <w:p w:rsidR="00000000" w:rsidRDefault="00A4534E">
                          <w:pPr>
                            <w:pStyle w:val="a3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</w:p>
                      </w:txbxContent>
                    </v:textbox>
                  </v:shape>
                  <v:shape id="Text Box 715" o:spid="_x0000_s1291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" strokeweight="2pt">
                    <v:textbox inset=".5mm,,.5mm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изменен-ных</w:t>
                          </w:r>
                        </w:p>
                      </w:txbxContent>
                    </v:textbox>
                  </v:shape>
                  <v:shape id="Text Box 716" o:spid="_x0000_s1292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" strokeweight="2pt">
                    <v:textbox inset=".5mm,,.5mm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заменен-ных</w:t>
                          </w:r>
                        </w:p>
                      </w:txbxContent>
                    </v:textbox>
                  </v:shape>
                  <v:shape id="Text Box 717" o:spid="_x0000_s1293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" strokeweight="2pt">
                    <v:textbox inset=".5mm,,.5mm">
                      <w:txbxContent>
                        <w:p w:rsidR="00000000" w:rsidRDefault="00A4534E">
                          <w:pPr>
                            <w:pStyle w:val="a3"/>
                            <w:spacing w:before="120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18" o:spid="_x0000_s1294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" strokeweight="2pt">
                    <v:textbox inset=".5mm,,.5mm">
                      <w:txbxContent>
                        <w:p w:rsidR="00000000" w:rsidRDefault="00A4534E">
                          <w:pPr>
                            <w:pStyle w:val="a3"/>
                            <w:spacing w:before="120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719" o:spid="_x0000_s1295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" strokeweight="2pt">
                    <v:textbox inset=".5mm,,.5mm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20" o:spid="_x0000_s1296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" strokeweight="2pt">
                    <v:textbox inset=".5mm,,.5mm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721" o:spid="_x0000_s1297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" strokeweight="2pt">
                    <v:textbox inset=".5mm,,.5mm">
                      <w:txbxContent>
                        <w:p w:rsidR="00000000" w:rsidRDefault="00A4534E">
                          <w:pPr>
                            <w:pStyle w:val="a3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722" o:spid="_x0000_s1298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" strokeweight="2pt">
                    <v:textbox inset=".5mm,.3mm,.5mm,.3mm">
                      <w:txbxContent>
                        <w:p w:rsidR="00000000" w:rsidRDefault="00A4534E">
                          <w:pPr>
                            <w:pStyle w:val="a3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>Входящий номер сопроводи-тельного документа и дата</w:t>
                          </w:r>
                        </w:p>
                      </w:txbxContent>
                    </v:textbox>
                  </v:shape>
                  <v:shape id="Text Box 723" o:spid="_x0000_s1299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" strokeweight="2pt">
                    <v:textbox inset=".5mm,,.5mm">
                      <w:txbxContent>
                        <w:p w:rsidR="00000000" w:rsidRDefault="00A4534E">
                          <w:pPr>
                            <w:pStyle w:val="a3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24" o:spid="_x0000_s1300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" strokeweight="2pt">
                    <v:textbox inset=".5mm,,.5mm">
                      <w:txbxContent>
                        <w:p w:rsidR="00000000" w:rsidRDefault="00A4534E">
                          <w:pPr>
                            <w:pStyle w:val="a3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5" o:spid="_x0000_s1301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Text Box 726" o:spid="_x0000_s130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7" o:spid="_x0000_s130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8" o:spid="_x0000_s130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XEhvwAAANsAAAAPAAAAZHJzL2Rvd25yZXYueG1sRE/LisIw&#10;FN0L/kO4gjubOsI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DgbXEh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9" o:spid="_x0000_s130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dS6wwAAANsAAAAPAAAAZHJzL2Rvd25yZXYueG1sRI9Ba8JA&#10;FITvQv/D8gq9mY0WrK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jyHUus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0" o:spid="_x0000_s130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1" o:spid="_x0000_s130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+9WwwAAANsAAAAPAAAAZHJzL2Rvd25yZXYueG1sRI9Ba8JA&#10;FITvhf6H5RV6q5saqB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EL/vVs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2" o:spid="_x0000_s130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ci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n1Z3Is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3" o:spid="_x0000_s130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tK5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8BrSuc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4" o:spid="_x0000_s131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zO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AMhMzs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5" o:spid="_x0000_s131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OlV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G+E6VX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6" o:spid="_x0000_s1312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shape id="Text Box 737" o:spid="_x0000_s131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i8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cVfYv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8" o:spid="_x0000_s131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Jc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C4awJc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9" o:spid="_x0000_s131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fHwwAAANsAAAAPAAAAZHJzL2Rvd25yZXYueG1sRI9Ba8JA&#10;FITvQv/D8gq9mY1SrK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1yenx8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0" o:spid="_x0000_s131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1" o:spid="_x0000_s131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wr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SLmcK8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2" o:spid="_x0000_s131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RfwwAAANsAAAAPAAAAZHJzL2Rvd25yZXYueG1sRI9Ba8JA&#10;FITvhf6H5RV6q5tKqB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x1AEX8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3" o:spid="_x0000_s131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HE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qByhx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4" o:spid="_x0000_s132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+z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WM4/s8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5" o:spid="_x0000_s132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oo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DeCmij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6" o:spid="_x0000_s132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Q5a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BGHQ5a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47" o:spid="_x0000_s1323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shape id="Text Box 748" o:spid="_x0000_s132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pSB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A9spSB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9" o:spid="_x0000_s132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EawwAAANsAAAAPAAAAZHJzL2Rvd25yZXYueG1sRI9Ba8JA&#10;FITvQv/D8gq9mY1Cra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Uv4xGs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0" o:spid="_x0000_s132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1" o:spid="_x0000_s132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r2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zWAK9s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2" o:spid="_x0000_s132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KC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QomSgs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3" o:spid="_x0000_s132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cZwwAAANsAAAAPAAAAZHJzL2Rvd25yZXYueG1sRI9Ba8JA&#10;FITvhf6H5RV6q5sKqR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LcU3Gc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4" o:spid="_x0000_s133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lu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3Repbs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5" o:spid="_x0000_s133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z1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LJbDPX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6" o:spid="_x0000_s133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iH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DDxJiH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7" o:spid="_x0000_s133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0c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rIg9H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58" o:spid="_x0000_s1334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shape id="Text Box 759" o:spid="_x0000_s133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0" o:spid="_x0000_s133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1" o:spid="_x0000_s133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BL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AwzAS8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2" o:spid="_x0000_s133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g/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jOVYP8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3" o:spid="_x0000_s133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2k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46n9p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4" o:spid="_x0000_s134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5" o:spid="_x0000_s134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8ZI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LFH6/xB8gNz8AAAD//wMAUEsBAi0AFAAGAAgAAAAhANvh9svuAAAAhQEAABMAAAAAAAAAAAAA&#10;AAAAAAAAAFtDb250ZW50X1R5cGVzXS54bWxQSwECLQAUAAYACAAAACEAWvQsW78AAAAVAQAACwAA&#10;AAAAAAAAAAAAAAAfAQAAX3JlbHMvLnJlbHNQSwECLQAUAAYACAAAACEAfDfGS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6" o:spid="_x0000_s134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I6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I6N&#10;X+IPkPM3AAAA//8DAFBLAQItABQABgAIAAAAIQDb4fbL7gAAAIUBAAATAAAAAAAAAAAAAAAAAAAA&#10;AABbQ29udGVudF9UeXBlc10ueG1sUEsBAi0AFAAGAAgAAAAhAFr0LFu/AAAAFQEAAAsAAAAAAAAA&#10;AAAAAAAAHwEAAF9yZWxzLy5yZWxzUEsBAi0AFAAGAAgAAAAhAA2oUjq+AAAA2wAAAA8AAAAAAAAA&#10;AAAAAAAABwIAAGRycy9kb3ducmV2LnhtbFBLBQYAAAAAAwADALcAAADy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7" o:spid="_x0000_s134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h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aQzuH3S/wBcvUDAAD//wMAUEsBAi0AFAAGAAgAAAAhANvh9svuAAAAhQEAABMAAAAAAAAAAAAA&#10;AAAAAAAAAFtDb250ZW50X1R5cGVzXS54bWxQSwECLQAUAAYACAAAACEAWvQsW78AAAAVAQAACwAA&#10;AAAAAAAAAAAAAAAfAQAAX3JlbHMvLnJlbHNQSwECLQAUAAYACAAAACEAYuT3oc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8" o:spid="_x0000_s134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8jh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uvj&#10;l/gD5OwNAAD//wMAUEsBAi0AFAAGAAgAAAAhANvh9svuAAAAhQEAABMAAAAAAAAAAAAAAAAAAAAA&#10;AFtDb250ZW50X1R5cGVzXS54bWxQSwECLQAUAAYACAAAACEAWvQsW78AAAAVAQAACwAAAAAAAAAA&#10;AAAAAAAfAQAAX3JlbHMvLnJlbHNQSwECLQAUAAYACAAAACEAdgfI4b0AAADbAAAADwAAAAAAAAAA&#10;AAAAAAAHAgAAZHJzL2Rvd25yZXYueG1sUEsFBgAAAAADAAMAtwAAAPE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69" o:spid="_x0000_s1345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shape id="Text Box 770" o:spid="_x0000_s134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1" o:spid="_x0000_s134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aW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IbVVpb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2" o:spid="_x0000_s134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7i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Ak8zuL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3" o:spid="_x0000_s134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t5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GZwa3n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4" o:spid="_x0000_s135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O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pEn6/xB8gNz8AAAD//wMAUEsBAi0AFAAGAAgAAAAhANvh9svuAAAAhQEAABMAAAAAAAAAAAAA&#10;AAAAAAAAAFtDb250ZW50X1R5cGVzXS54bWxQSwECLQAUAAYACAAAACEAWvQsW78AAAAVAQAACwAA&#10;AAAAAAAAAAAAAAAfAQAAX3JlbHMvLnJlbHNQSwECLQAUAAYACAAAACEAlqL1Ds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5" o:spid="_x0000_s135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6" o:spid="_x0000_s135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Tn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mPj&#10;l/gD5OwNAAD//wMAUEsBAi0AFAAGAAgAAAAhANvh9svuAAAAhQEAABMAAAAAAAAAAAAAAAAAAAAA&#10;AFtDb250ZW50X1R5cGVzXS54bWxQSwECLQAUAAYACAAAACEAWvQsW78AAAAVAQAACwAAAAAAAAAA&#10;AAAAAAAfAQAAX3JlbHMvLnJlbHNQSwECLQAUAAYACAAAACEAiHHE570AAADbAAAADwAAAAAAAAAA&#10;AAAAAAAHAgAAZHJzL2Rvd25yZXYueG1sUEsFBgAAAAADAAMAtwAAAPE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7" o:spid="_x0000_s135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F8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QLuHvS/wBcvULAAD//wMAUEsBAi0AFAAGAAgAAAAhANvh9svuAAAAhQEAABMAAAAAAAAAAAAA&#10;AAAAAAAAAFtDb250ZW50X1R5cGVzXS54bWxQSwECLQAUAAYACAAAACEAWvQsW78AAAAVAQAACwAA&#10;AAAAAAAAAAAAAAAfAQAAX3JlbHMvLnJlbHNQSwECLQAUAAYACAAAACEA5z1hf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8" o:spid="_x0000_s135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jG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uvj&#10;l/gD5OwNAAD//wMAUEsBAi0AFAAGAAgAAAAhANvh9svuAAAAhQEAABMAAAAAAAAAAAAAAAAAAAAA&#10;AFtDb250ZW50X1R5cGVzXS54bWxQSwECLQAUAAYACAAAACEAWvQsW78AAAAVAQAACwAAAAAAAAAA&#10;AAAAAAAfAQAAX3JlbHMvLnJlbHNQSwECLQAUAAYACAAAACEAQ9K4xr0AAADbAAAADwAAAAAAAAAA&#10;AAAAAAAHAgAAZHJzL2Rvd25yZXYueG1sUEsFBgAAAAADAAMAtwAAAPE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9" o:spid="_x0000_s135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80" o:spid="_x0000_s1356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shape id="Text Box 781" o:spid="_x0000_s135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axwgAAANsAAAAPAAAAZHJzL2Rvd25yZXYueG1sRI9Pi8Iw&#10;FMTvgt8hPMGbpi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CzACax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2" o:spid="_x0000_s135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b7FwgAAANsAAAAPAAAAZHJzL2Rvd25yZXYueG1sRI9Pi8Iw&#10;FMTvgt8hPMGbpo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A86b7F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3" o:spid="_x0000_s135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tewgAAANsAAAAPAAAAZHJzL2Rvd25yZXYueG1sRI9Pi8Iw&#10;FMTvgt8hPMGbpgru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BTpRte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4" o:spid="_x0000_s136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5" o:spid="_x0000_s136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6" o:spid="_x0000_s136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TA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mPj&#10;l/gD5OwNAAD//wMAUEsBAi0AFAAGAAgAAAAhANvh9svuAAAAhQEAABMAAAAAAAAAAAAAAAAAAAAA&#10;AFtDb250ZW50X1R5cGVzXS54bWxQSwECLQAUAAYACAAAACEAWvQsW78AAAAVAQAACwAAAAAAAAAA&#10;AAAAAAAfAQAAX3JlbHMvLnJlbHNQSwECLQAUAAYACAAAACEAvaS0wL0AAADbAAAADwAAAAAAAAAA&#10;AAAAAAAHAgAAZHJzL2Rvd25yZXYueG1sUEsFBgAAAAADAAMAtwAAAPE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7" o:spid="_x0000_s136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8" o:spid="_x0000_s136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4b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lc&#10;H7/EHyCXvwAAAP//AwBQSwECLQAUAAYACAAAACEA2+H2y+4AAACFAQAAEwAAAAAAAAAAAAAAAAAA&#10;AAAAW0NvbnRlbnRfVHlwZXNdLnhtbFBLAQItABQABgAIAAAAIQBa9CxbvwAAABUBAAALAAAAAAAA&#10;AAAAAAAAAB8BAABfcmVscy8ucmVsc1BLAQItABQABgAIAAAAIQDGCy4b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9" o:spid="_x0000_s136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0" o:spid="_x0000_s136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91" o:spid="_x0000_s1367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<v:shape id="Text Box 792" o:spid="_x0000_s136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gY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uTAoG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3" o:spid="_x0000_s136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2D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1nyNg8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4" o:spid="_x0000_s137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P0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YwT+H3S/wBcvUDAAD//wMAUEsBAi0AFAAGAAgAAAAhANvh9svuAAAAhQEAABMAAAAAAAAAAAAA&#10;AAAAAAAAAFtDb250ZW50X1R5cGVzXS54bWxQSwECLQAUAAYACAAAACEAWvQsW78AAAAVAQAACwAA&#10;AAAAAAAAAAAAAAAfAQAAX3JlbHMvLnJlbHNQSwECLQAUAAYACAAAACEAJq4T9M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5" o:spid="_x0000_s137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Zv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wTOHvS/wBcvULAAD//wMAUEsBAi0AFAAGAAgAAAAhANvh9svuAAAAhQEAABMAAAAAAAAAAAAA&#10;AAAAAAAAAFtDb250ZW50X1R5cGVzXS54bWxQSwECLQAUAAYACAAAACEAWvQsW78AAAAVAQAACwAA&#10;AAAAAAAAAAAAAAAfAQAAX3JlbHMvLnJlbHNQSwECLQAUAAYACAAAACEASeK2b8MAAADb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6" o:spid="_x0000_s137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SId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kc&#10;G7/EHyCXvwAAAP//AwBQSwECLQAUAAYACAAAACEA2+H2y+4AAACFAQAAEwAAAAAAAAAAAAAAAAAA&#10;AAAAW0NvbnRlbnRfVHlwZXNdLnhtbFBLAQItABQABgAIAAAAIQBa9CxbvwAAABUBAAALAAAAAAAA&#10;AAAAAAAAAB8BAABfcmVscy8ucmVsc1BLAQItABQABgAIAAAAIQA4fSIdvwAAANs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7" o:spid="_x0000_s137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8" o:spid="_x0000_s137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7D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wRfnpEJ9OIfAAD//wMAUEsBAi0AFAAGAAgAAAAhANvh9svuAAAAhQEAABMAAAAAAAAAAAAA&#10;AAAAAAAAAFtDb250ZW50X1R5cGVzXS54bWxQSwECLQAUAAYACAAAACEAWvQsW78AAAAVAQAACwAA&#10;AAAAAAAAAAAAAAAfAQAAX3JlbHMvLnJlbHNQSwECLQAUAAYACAAAACEAC89+w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9" o:spid="_x0000_s137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0" o:spid="_x0000_s137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1" o:spid="_x0000_s137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eC0wQAAANwAAAAPAAAAZHJzL2Rvd25yZXYueG1sRE/fa8Iw&#10;EH4X9j+EG/imiQp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Psd4LT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02" o:spid="_x0000_s1378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shape id="Text Box 803" o:spid="_x0000_s137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1bwQAAANwAAAAPAAAAZHJzL2Rvd25yZXYueG1sRE/fa8Iw&#10;EH4X9j+EG/imiY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Bu43Vv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4" o:spid="_x0000_s138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5" o:spid="_x0000_s138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6" o:spid="_x0000_s138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LF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4RWnpEJ9OIfAAD//wMAUEsBAi0AFAAGAAgAAAAhANvh9svuAAAAhQEAABMAAAAAAAAAAAAA&#10;AAAAAAAAAFtDb250ZW50X1R5cGVzXS54bWxQSwECLQAUAAYACAAAACEAWvQsW78AAAAVAQAACwAA&#10;AAAAAAAAAAAAAAAfAQAAX3JlbHMvLnJlbHNQSwECLQAUAAYACAAAACEA9blyx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7" o:spid="_x0000_s138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8" o:spid="_x0000_s138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ge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z48oxMoOdPAAAA//8DAFBLAQItABQABgAIAAAAIQDb4fbL7gAAAIUBAAATAAAAAAAAAAAA&#10;AAAAAAAAAABbQ29udGVudF9UeXBlc10ueG1sUEsBAi0AFAAGAAgAAAAhAFr0LFu/AAAAFQEAAAsA&#10;AAAAAAAAAAAAAAAAHwEAAF9yZWxzLy5yZWxzUEsBAi0AFAAGAAgAAAAhAI4W6B7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9" o:spid="_x0000_s138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0" o:spid="_x0000_s138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Py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fMU/p+JF8jVDQAA//8DAFBLAQItABQABgAIAAAAIQDb4fbL7gAAAIUBAAATAAAAAAAAAAAAAAAA&#10;AAAAAABbQ29udGVudF9UeXBlc10ueG1sUEsBAi0AFAAGAAgAAAAhAFr0LFu/AAAAFQEAAAsAAAAA&#10;AAAAAAAAAAAAHwEAAF9yZWxzLy5yZWxzUEsBAi0AFAAGAAgAAAAhABGI0/L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1" o:spid="_x0000_s138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Zp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fsR2ac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2" o:spid="_x0000_s138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e4d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8S3uHc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13" o:spid="_x0000_s1389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shape id="Text Box 814" o:spid="_x0000_s139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Xx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9MMbs/EC+TyHwAA//8DAFBLAQItABQABgAIAAAAIQDb4fbL7gAAAIUBAAATAAAAAAAAAAAAAAAA&#10;AAAAAABbQ29udGVudF9UeXBlc10ueG1sUEsBAi0AFAAGAAgAAAAhAFr0LFu/AAAAFQEAAAsAAAAA&#10;AAAAAAAAAAAAHwEAAF9yZWxzLy5yZWxzUEsBAi0AFAAGAAgAAAAhAG6z1fH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5" o:spid="_x0000_s139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3Bq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cr+H0mXiC3DwAAAP//AwBQSwECLQAUAAYACAAAACEA2+H2y+4AAACFAQAAEwAAAAAAAAAAAAAA&#10;AAAAAAAAW0NvbnRlbnRfVHlwZXNdLnhtbFBLAQItABQABgAIAAAAIQBa9CxbvwAAABUBAAALAAAA&#10;AAAAAAAAAAAAAB8BAABfcmVscy8ucmVsc1BLAQItABQABgAIAAAAIQAB/3Bq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6" o:spid="_x0000_s139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QY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y08oxMoOdPAAAA//8DAFBLAQItABQABgAIAAAAIQDb4fbL7gAAAIUBAAATAAAAAAAAAAAA&#10;AAAAAAAAAABbQ29udGVudF9UeXBlc10ueG1sUEsBAi0AFAAGAAgAAAAhAFr0LFu/AAAAFQEAAAsA&#10;AAAAAAAAAAAAAAAAHwEAAF9yZWxzLy5yZWxzUEsBAi0AFAAGAAgAAAAhAHBg5Bj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7" o:spid="_x0000_s139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GD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jOHvmXiBnP0CAAD//wMAUEsBAi0AFAAGAAgAAAAhANvh9svuAAAAhQEAABMAAAAAAAAAAAAAAAAA&#10;AAAAAFtDb250ZW50X1R5cGVzXS54bWxQSwECLQAUAAYACAAAACEAWvQsW78AAAAVAQAACwAAAAAA&#10;AAAAAAAAAAAfAQAAX3JlbHMvLnJlbHNQSwECLQAUAAYACAAAACEAHyxBg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8" o:spid="_x0000_s139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Kj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4Ivz8gEev4AAAD//wMAUEsBAi0AFAAGAAgAAAAhANvh9svuAAAAhQEAABMAAAAAAAAAAAAA&#10;AAAAAAAAAFtDb250ZW50X1R5cGVzXS54bWxQSwECLQAUAAYACAAAACEAWvQsW78AAAAVAQAACwAA&#10;AAAAAAAAAAAAAAAfAQAAX3JlbHMvLnJlbHNQSwECLQAUAAYACAAAACEAQHoio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9" o:spid="_x0000_s139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c4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ekc/p+JF8jVDQAA//8DAFBLAQItABQABgAIAAAAIQDb4fbL7gAAAIUBAAATAAAAAAAAAAAAAAAA&#10;AAAAAABbQ29udGVudF9UeXBlc10ueG1sUEsBAi0AFAAGAAgAAAAhAFr0LFu/AAAAFQEAAAsAAAAA&#10;AAAAAAAAAAAAHwEAAF9yZWxzLy5yZWxzUEsBAi0AFAAGAAgAAAAhAC82hzj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0" o:spid="_x0000_s139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1" o:spid="_x0000_s139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zU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sKi81M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2" o:spid="_x0000_s139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Sg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P0EkoM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3" o:spid="_x0000_s139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YE7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8QR+n4kXyOUbAAD//wMAUEsBAi0AFAAGAAgAAAAhANvh9svuAAAAhQEAABMAAAAAAAAAAAAAAAAA&#10;AAAAAFtDb250ZW50X1R5cGVzXS54bWxQSwECLQAUAAYACAAAACEAWvQsW78AAAAVAQAACwAAAAAA&#10;AAAAAAAAAAAfAQAAX3JlbHMvLnJlbHNQSwECLQAUAAYACAAAACEAUA2BO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24" o:spid="_x0000_s1400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shape id="Text Box 825" o:spid="_x0000_s140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rX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Oof3M/ECuX4BAAD//wMAUEsBAi0AFAAGAAgAAAAhANvh9svuAAAAhQEAABMAAAAAAAAAAAAAAAAA&#10;AAAAAFtDb250ZW50X1R5cGVzXS54bWxQSwECLQAUAAYACAAAACEAWvQsW78AAAAVAQAACwAAAAAA&#10;AAAAAAAAAAAfAQAAX3JlbHMvLnJlbHNQSwECLQAUAAYACAAAACEAz5O61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6" o:spid="_x0000_s140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6l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0Irz8gEev4AAAD//wMAUEsBAi0AFAAGAAgAAAAhANvh9svuAAAAhQEAABMAAAAAAAAAAAAA&#10;AAAAAAAAAFtDb250ZW50X1R5cGVzXS54bWxQSwECLQAUAAYACAAAACEAWvQsW78AAAAVAQAACwAA&#10;AAAAAAAAAAAAAAAfAQAAX3JlbHMvLnJlbHNQSwECLQAUAAYACAAAACEAvgwup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7" o:spid="_x0000_s140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s+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4zn8PhMvkMs3AAAA//8DAFBLAQItABQABgAIAAAAIQDb4fbL7gAAAIUBAAATAAAAAAAAAAAAAAAA&#10;AAAAAABbQ29udGVudF9UeXBlc10ueG1sUEsBAi0AFAAGAAgAAAAhAFr0LFu/AAAAFQEAAAsAAAAA&#10;AAAAAAAAAAAAHwEAAF9yZWxzLy5yZWxzUEsBAi0AFAAGAAgAAAAhANFAiz7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8" o:spid="_x0000_s140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R+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MWjtH7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9" o:spid="_x0000_s140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Hl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qu8R5c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0" o:spid="_x0000_s140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+S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Wj2Pks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1" o:spid="_x0000_s140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oJwAAAANwAAAAPAAAAZHJzL2Rvd25yZXYueG1sRE9Li8Iw&#10;EL4v+B/CCN7WVIV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NXEqCc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2" o:spid="_x0000_s140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J9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LqYsn3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3" o:spid="_x0000_s140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fm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NXUF+b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4" o:spid="_x0000_s141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mR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AlBomR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35" o:spid="_x0000_s1411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shape id="Text Box 836" o:spid="_x0000_s141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h4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DvVuHj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7" o:spid="_x0000_s141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3j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FSZHeP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8" o:spid="_x0000_s141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cD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J2lxwP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9" o:spid="_x0000_s141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WKY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8ulimM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0" o:spid="_x0000_s141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/zv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Ajv87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1" o:spid="_x0000_s141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l0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13WXT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2" o:spid="_x0000_s141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EAwAAAANwAAAAPAAAAZHJzL2Rvd25yZXYueG1sRE9Li8Iw&#10;EL4v+B/CCN7WVJ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4p7BAM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3" o:spid="_x0000_s141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Sb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I3SZJv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4" o:spid="_x0000_s142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Prs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B9APrs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5" o:spid="_x0000_s142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F93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ASTF93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6" o:spid="_x0000_s1422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Text Box 847" o:spid="_x0000_s142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e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Ayfbp7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8" o:spid="_x0000_s142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He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Bh8Ud7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9" o:spid="_x0000_s142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RF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dzD0Rc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0" o:spid="_x0000_s142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oy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yRh+n4kXyOUbAAD//wMAUEsBAi0AFAAGAAgAAAAhANvh9svuAAAAhQEAABMAAAAAAAAAAAAAAAAA&#10;AAAAAFtDb250ZW50X1R5cGVzXS54bWxQSwECLQAUAAYACAAAACEAWvQsW78AAAAVAQAACwAAAAAA&#10;AAAAAAAAAAAfAQAAX3JlbHMvLnJlbHNQSwECLQAUAAYACAAAACEAh+JqMs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1" o:spid="_x0000_s142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+p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Oiuz6n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2" o:spid="_x0000_s142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fd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dHV93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3" o:spid="_x0000_s142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GwAAAANwAAAAPAAAAZHJzL2Rvd25yZXYueG1sRE9Li8Iw&#10;EL4v+B/CCN7WVM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CAvyRs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4" o:spid="_x0000_s143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wx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D42Wwx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5" o:spid="_x0000_s143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mq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CXlcmq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6" o:spid="_x0000_s143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3Y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OYKXdj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57" o:spid="_x0000_s1433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shape id="Text Box 858" o:spid="_x0000_s143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tj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4Ivz8gEev4EAAD//wMAUEsBAi0AFAAGAAgAAAAhANvh9svuAAAAhQEAABMAAAAAAAAAAAAA&#10;AAAAAAAAAFtDb250ZW50X1R5cGVzXS54bWxQSwECLQAUAAYACAAAACEAWvQsW78AAAAVAQAACwAA&#10;AAAAAAAAAAAAAAAfAQAAX3JlbHMvLnJlbHNQSwECLQAUAAYACAAAACEA1hCbY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9" o:spid="_x0000_s143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74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7MUbs/EC+TyHwAA//8DAFBLAQItABQABgAIAAAAIQDb4fbL7gAAAIUBAAATAAAAAAAAAAAAAAAA&#10;AAAAAABbQ29udGVudF9UeXBlc10ueG1sUEsBAi0AFAAGAAgAAAAhAFr0LFu/AAAAFQEAAAsAAAAA&#10;AAAAAAAAAAAAHwEAAF9yZWxzLy5yZWxzUEsBAi0AFAAGAAgAAAAhALlcPvj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0" o:spid="_x0000_s143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CP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NoXfZ+IFcvkDAAD//wMAUEsBAi0AFAAGAAgAAAAhANvh9svuAAAAhQEAABMAAAAAAAAAAAAAAAAA&#10;AAAAAFtDb250ZW50X1R5cGVzXS54bWxQSwECLQAUAAYACAAAACEAWvQsW78AAAAVAQAACwAAAAAA&#10;AAAAAAAAAAAfAQAAX3JlbHMvLnJlbHNQSwECLQAUAAYACAAAACEASY6gj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1" o:spid="_x0000_s143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UU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AmwgUU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2" o:spid="_x0000_s143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1g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CpK51g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3" o:spid="_x0000_s143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j7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DGZzj7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4" o:spid="_x0000_s144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5" o:spid="_x0000_s144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QMX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MoXnM/ECuXgAAAD//wMAUEsBAi0AFAAGAAgAAAAhANvh9svuAAAAhQEAABMAAAAAAAAAAAAAAAAA&#10;AAAAAFtDb250ZW50X1R5cGVzXS54bWxQSwECLQAUAAYACAAAACEAWvQsW78AAAAVAQAACwAAAAAA&#10;AAAAAAAAAAAfAQAAX3JlbHMvLnJlbHNQSwECLQAUAAYACAAAACEAWfkDF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6" o:spid="_x0000_s144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dl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0Irz8gEev4EAAD//wMAUEsBAi0AFAAGAAgAAAAhANvh9svuAAAAhQEAABMAAAAAAAAAAAAA&#10;AAAAAAAAAFtDb250ZW50X1R5cGVzXS54bWxQSwECLQAUAAYACAAAACEAWvQsW78AAAAVAQAACwAA&#10;AAAAAAAAAAAAAAAfAQAAX3JlbHMvLnJlbHNQSwECLQAUAAYACAAAACEAKGaXZ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7" o:spid="_x0000_s144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L+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aAK/z8QL5PwHAAD//wMAUEsBAi0AFAAGAAgAAAAhANvh9svuAAAAhQEAABMAAAAAAAAAAAAAAAAA&#10;AAAAAFtDb250ZW50X1R5cGVzXS54bWxQSwECLQAUAAYACAAAACEAWvQsW78AAAAVAQAACwAAAAAA&#10;AAAAAAAAAAAfAQAAX3JlbHMvLnJlbHNQSwECLQAUAAYACAAAACEARyoy/s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68" o:spid="_x0000_s1444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shape id="Text Box 869" o:spid="_x0000_s144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agl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9S+H0mXiC3DwAAAP//AwBQSwECLQAUAAYACAAAACEA2+H2y+4AAACFAQAAEwAAAAAAAAAAAAAA&#10;AAAAAAAAW0NvbnRlbnRfVHlwZXNdLnhtbFBLAQItABQABgAIAAAAIQBa9CxbvwAAABUBAAALAAAA&#10;AAAAAAAAAAAAAB8BAABfcmVscy8ucmVsc1BLAQItABQABgAIAAAAIQA8hagl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0" o:spid="_x0000_s144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ZS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PoX3M/ECuX4BAAD//wMAUEsBAi0AFAAGAAgAAAAhANvh9svuAAAAhQEAABMAAAAAAAAAAAAAAAAA&#10;AAAAAFtDb250ZW50X1R5cGVzXS54bWxQSwECLQAUAAYACAAAACEAWvQsW78AAAAVAQAACwAAAAAA&#10;AAAAAAAAAAAfAQAAX3JlbHMvLnJlbHNQSwECLQAUAAYACAAAACEAzFc2Us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1" o:spid="_x0000_s144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PJ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CjG5PJ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2" o:spid="_x0000_s144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u9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As8gu9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3" o:spid="_x0000_s144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BDvq4m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4" o:spid="_x0000_s145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BR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OoHnM/ECuXgAAAD//wMAUEsBAi0AFAAGAAgAAAAhANvh9svuAAAAhQEAABMAAAAAAAAAAAAAAAAA&#10;AAAAAFtDb250ZW50X1R5cGVzXS54bWxQSwECLQAUAAYACAAAACEAWvQsW78AAAAVAQAACwAAAAAA&#10;AAAAAAAAAAAfAQAAX3JlbHMvLnJlbHNQSwECLQAUAAYACAAAACEAs2wwUc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5" o:spid="_x0000_s145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6" o:spid="_x0000_s145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G4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0Irz8gEenYHAAD//wMAUEsBAi0AFAAGAAgAAAAhANvh9svuAAAAhQEAABMAAAAAAAAAAAAA&#10;AAAAAAAAAFtDb250ZW50X1R5cGVzXS54bWxQSwECLQAUAAYACAAAACEAWvQsW78AAAAVAQAACwAA&#10;AAAAAAAAAAAAAAAfAQAAX3JlbHMvLnJlbHNQSwECLQAUAAYACAAAACEArb8Bu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7" o:spid="_x0000_s145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Qj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k+X8PdMvECufgEAAP//AwBQSwECLQAUAAYACAAAACEA2+H2y+4AAACFAQAAEwAAAAAAAAAAAAAA&#10;AAAAAAAAW0NvbnRlbnRfVHlwZXNdLnhtbFBLAQItABQABgAIAAAAIQBa9CxbvwAAABUBAAALAAAA&#10;AAAAAAAAAAAAAB8BAABfcmVscy8ucmVsc1BLAQItABQABgAIAAAAIQDC86Qj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8" o:spid="_x0000_s145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2Z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8GXZ2QCPfsHAAD//wMAUEsBAi0AFAAGAAgAAAAhANvh9svuAAAAhQEAABMAAAAAAAAAAAAA&#10;AAAAAAAAAFtDb250ZW50X1R5cGVzXS54bWxQSwECLQAUAAYACAAAACEAWvQsW78AAAAVAQAACwAA&#10;AAAAAAAAAAAAAAAfAQAAX3JlbHMvLnJlbHNQSwECLQAUAAYACAAAACEAZhx9m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79" o:spid="_x0000_s1455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shape id="Text Box 880" o:spid="_x0000_s145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1" o:spid="_x0000_s145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PuwgAAANwAAAAPAAAAZHJzL2Rvd25yZXYueG1sRE9La8JA&#10;EL4X/A/LCL3VTVtQ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CWzuPu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2" o:spid="_x0000_s145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3uawgAAANwAAAAPAAAAZHJzL2Rvd25yZXYueG1sRE9La8JA&#10;EL4X/A/LCL3VTUtR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AZJ3ua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3" o:spid="_x0000_s145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4BwgAAANwAAAAPAAAAZHJzL2Rvd25yZXYueG1sRE9La8JA&#10;EL4X/A/LCL3VTQtV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B2a94B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4" o:spid="_x0000_s146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5" o:spid="_x0000_s146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6" o:spid="_x0000_s146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Gf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6GVZ2QCPfsHAAD//wMAUEsBAi0AFAAGAAgAAAAhANvh9svuAAAAhQEAABMAAAAAAAAAAAAA&#10;AAAAAAAAAFtDb250ZW50X1R5cGVzXS54bWxQSwECLQAUAAYACAAAACEAWvQsW78AAAAVAQAACwAA&#10;AAAAAAAAAAAAAAAfAQAAX3JlbHMvLnJlbHNQSwECLQAUAAYACAAAACEAmGpxn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7" o:spid="_x0000_s146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8" o:spid="_x0000_s146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tE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gyzMygV78AgAA//8DAFBLAQItABQABgAIAAAAIQDb4fbL7gAAAIUBAAATAAAAAAAAAAAA&#10;AAAAAAAAAABbQ29udGVudF9UeXBlc10ueG1sUEsBAi0AFAAGAAgAAAAhAFr0LFu/AAAAFQEAAAsA&#10;AAAAAAAAAAAAAAAAHwEAAF9yZWxzLy5yZWxzUEsBAi0AFAAGAAgAAAAhAOPF60T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9" o:spid="_x0000_s146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7f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D+DvmXiBnP0CAAD//wMAUEsBAi0AFAAGAAgAAAAhANvh9svuAAAAhQEAABMAAAAAAAAAAAAAAAAA&#10;AAAAAFtDb250ZW50X1R5cGVzXS54bWxQSwECLQAUAAYACAAAACEAWvQsW78AAAAVAQAACwAAAAAA&#10;AAAAAAAAAAAfAQAAX3JlbHMvLnJlbHNQSwECLQAUAAYACAAAACEAjIlO3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90" o:spid="_x0000_s1466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shape id="Text Box 891" o:spid="_x0000_s146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Uz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BMXdTP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2" o:spid="_x0000_s146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1H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Jz+7Uf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3" o:spid="_x0000_s146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jc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POySNz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4" o:spid="_x0000_s147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ar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ZAS/z8QL5PwHAAD//wMAUEsBAi0AFAAGAAgAAAAhANvh9svuAAAAhQEAABMAAAAAAAAAAAAAAAAA&#10;AAAAAFtDb250ZW50X1R5cGVzXS54bWxQSwECLQAUAAYACAAAACEAWvQsW78AAAAVAQAACwAAAAAA&#10;AAAAAAAAAAAfAQAAX3JlbHMvLnJlbHNQSwECLQAUAAYACAAAACEAA2DWq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5" o:spid="_x0000_s147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Mw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l+m8PdMvECufgEAAP//AwBQSwECLQAUAAYACAAAACEA2+H2y+4AAACFAQAAEwAAAAAAAAAAAAAA&#10;AAAAAAAAW0NvbnRlbnRfVHlwZXNdLnhtbFBLAQItABQABgAIAAAAIQBa9CxbvwAAABUBAAALAAAA&#10;AAAAAAAAAAAAAB8BAABfcmVscy8ucmVsc1BLAQItABQABgAIAAAAIQBsLHMw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6" o:spid="_x0000_s147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C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QyjMygV78AgAA//8DAFBLAQItABQABgAIAAAAIQDb4fbL7gAAAIUBAAATAAAAAAAAAAAA&#10;AAAAAAAAAABbQ29udGVudF9UeXBlc10ueG1sUEsBAi0AFAAGAAgAAAAhAFr0LFu/AAAAFQEAAAsA&#10;AAAAAAAAAAAAAAAAHwEAAF9yZWxzLy5yZWxzUEsBAi0AFAAGAAgAAAAhAB2z50L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7" o:spid="_x0000_s147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8" o:spid="_x0000_s147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9" o:spid="_x0000_s147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0" o:spid="_x0000_s147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RTwwAAANw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fB7Jh0BufgBAAD//wMAUEsBAi0AFAAGAAgAAAAhANvh9svuAAAAhQEAABMAAAAAAAAAAAAA&#10;AAAAAAAAAFtDb250ZW50X1R5cGVzXS54bWxQSwECLQAUAAYACAAAACEAWvQsW78AAAAVAQAACwAA&#10;AAAAAAAAAAAAAAAfAQAAX3JlbHMvLnJlbHNQSwECLQAUAAYACAAAACEAT3QkU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01" o:spid="_x0000_s1477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shape id="Text Box 902" o:spid="_x0000_s147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m8wwAAANwAAAAPAAAAZHJzL2Rvd25yZXYueG1sRI9bawIx&#10;FITfC/6HcIS+1USR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r9EZv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3" o:spid="_x0000_s147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wnwwAAANwAAAAPAAAAZHJzL2Rvd25yZXYueG1sRI9bawIx&#10;FITfC/6HcIS+1UTB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wJ28J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4" o:spid="_x0000_s148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5" o:spid="_x0000_s148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6" o:spid="_x0000_s148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7" o:spid="_x0000_s148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8" o:spid="_x0000_s148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li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OD+eiUdALn8BAAD//wMAUEsBAi0AFAAGAAgAAAAhANvh9svuAAAAhQEAABMAAAAAAAAAAAAAAAAA&#10;AAAAAFtDb250ZW50X1R5cGVzXS54bWxQSwECLQAUAAYACAAAACEAWvQsW78AAAAVAQAACwAAAAAA&#10;AAAAAAAAAAAfAQAAX3JlbHMvLnJlbHNQSwECLQAUAAYACAAAACEAVTOJYs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9" o:spid="_x0000_s148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0" o:spid="_x0000_s148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KO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3K4nolHQC7/AQAA//8DAFBLAQItABQABgAIAAAAIQDb4fbL7gAAAIUBAAATAAAAAAAAAAAA&#10;AAAAAAAAAABbQ29udGVudF9UeXBlc10ueG1sUEsBAi0AFAAGAAgAAAAhAFr0LFu/AAAAFQEAAAsA&#10;AAAAAAAAAAAAAAAAHwEAAF9yZWxzLy5yZWxzUEsBAi0AFAAGAAgAAAAhAMqtso7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1" o:spid="_x0000_s148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cV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peEXF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12" o:spid="_x0000_s1488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<v:shape id="Text Box 913" o:spid="_x0000_s148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r6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RUQq+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4" o:spid="_x0000_s149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SN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oMRvM7EIyBnTwAAAP//AwBQSwECLQAUAAYACAAAACEA2+H2y+4AAACFAQAAEwAAAAAAAAAAAAAA&#10;AAAAAAAAW0NvbnRlbnRfVHlwZXNdLnhtbFBLAQItABQABgAIAAAAIQBa9CxbvwAAABUBAAALAAAA&#10;AAAAAAAAAAAAAB8BAABfcmVscy8ucmVsc1BLAQItABQABgAIAAAAIQC1lrSN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5" o:spid="_x0000_s149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hEW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Zw++ZeATk6g0AAP//AwBQSwECLQAUAAYACAAAACEA2+H2y+4AAACFAQAAEwAAAAAAAAAAAAAA&#10;AAAAAAAAW0NvbnRlbnRfVHlwZXNdLnhtbFBLAQItABQABgAIAAAAIQBa9CxbvwAAABUBAAALAAAA&#10;AAAAAAAAAAAAAB8BAABfcmVscy8ucmVsc1BLAQItABQABgAIAAAAIQDa2hEW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6" o:spid="_x0000_s149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Vk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uDaeiUdALn8BAAD//wMAUEsBAi0AFAAGAAgAAAAhANvh9svuAAAAhQEAABMAAAAAAAAAAAAAAAAA&#10;AAAAAFtDb250ZW50X1R5cGVzXS54bWxQSwECLQAUAAYACAAAACEAWvQsW78AAAAVAQAACwAAAAAA&#10;AAAAAAAAAAAfAQAAX3JlbHMvLnJlbHNQSwECLQAUAAYACAAAACEAq0WFZM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7" o:spid="_x0000_s149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D/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ajKfydiUdALn4BAAD//wMAUEsBAi0AFAAGAAgAAAAhANvh9svuAAAAhQEAABMAAAAAAAAAAAAA&#10;AAAAAAAAAFtDb250ZW50X1R5cGVzXS54bWxQSwECLQAUAAYACAAAACEAWvQsW78AAAAVAQAACwAA&#10;AAAAAAAAAAAAAAAfAQAAX3JlbHMvLnJlbHNQSwECLQAUAAYACAAAACEAxAkg/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8" o:spid="_x0000_s149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0Pf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58cz8QjI9T8AAAD//wMAUEsBAi0AFAAGAAgAAAAhANvh9svuAAAAhQEAABMAAAAAAAAAAAAAAAAA&#10;AAAAAFtDb250ZW50X1R5cGVzXS54bWxQSwECLQAUAAYACAAAACEAWvQsW78AAAAVAQAACwAAAAAA&#10;AAAAAAAAAAAfAQAAX3JlbHMvLnJlbHNQSwECLQAUAAYACAAAACEAm19D3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9" o:spid="_x0000_s149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+ZE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zO4nolHQC7/AQAA//8DAFBLAQItABQABgAIAAAAIQDb4fbL7gAAAIUBAAATAAAAAAAAAAAA&#10;AAAAAAAAAABbQ29udGVudF9UeXBlc10ueG1sUEsBAi0AFAAGAAgAAAAhAFr0LFu/AAAAFQEAAAsA&#10;AAAAAAAAAAAAAAAAHwEAAF9yZWxzLy5yZWxzUEsBAi0AFAAGAAgAAAAhAPQT5kT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0" o:spid="_x0000_s149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1" o:spid="_x0000_s149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o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GuN3aj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2" o:spid="_x0000_s149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Xc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ORkRdz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23" o:spid="_x0000_s1499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<v:shape id="Text Box 924" o:spid="_x0000_s150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n4w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BNp/B7Jh4BuXwDAAD//wMAUEsBAi0AFAAGAAgAAAAhANvh9svuAAAAhQEAABMAAAAAAAAAAAAA&#10;AAAAAAAAAFtDb250ZW50X1R5cGVzXS54bWxQSwECLQAUAAYACAAAACEAWvQsW78AAAAVAQAACwAA&#10;AAAAAAAAAAAAAAAfAQAAX3JlbHMvLnJlbHNQSwECLQAUAAYACAAAACEAe/p+M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5" o:spid="_x0000_s150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ur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2QyuZ+IRkMt/AAAA//8DAFBLAQItABQABgAIAAAAIQDb4fbL7gAAAIUBAAATAAAAAAAAAAAA&#10;AAAAAAAAAABbQ29udGVudF9UeXBlc10ueG1sUEsBAi0AFAAGAAgAAAAhAFr0LFu/AAAAFQEAAAsA&#10;AAAAAAAAAAAAAAAAHwEAAF9yZWxzLy5yZWxzUEsBAi0AFAAGAAgAAAAhABS226v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6" o:spid="_x0000_s150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18Yz8QjI9T8AAAD//wMAUEsBAi0AFAAGAAgAAAAhANvh9svuAAAAhQEAABMAAAAAAAAAAAAAAAAA&#10;AAAAAFtDb250ZW50X1R5cGVzXS54bWxQSwECLQAUAAYACAAAACEAWvQsW78AAAAVAQAACwAAAAAA&#10;AAAAAAAAAAAfAQAAX3JlbHMvLnJlbHNQSwECLQAUAAYACAAAACEAZSlP2c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7" o:spid="_x0000_s150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pC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Td/heiYeAbm4AAAA//8DAFBLAQItABQABgAIAAAAIQDb4fbL7gAAAIUBAAATAAAAAAAAAAAA&#10;AAAAAAAAAABbQ29udGVudF9UeXBlc10ueG1sUEsBAi0AFAAGAAgAAAAhAFr0LFu/AAAAFQEAAAsA&#10;AAAAAAAAAAAAAAAAHwEAAF9yZWxzLy5yZWxzUEsBAi0AFAAGAAgAAAAhAApl6kL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8" o:spid="_x0000_s150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U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B6G1QL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9" o:spid="_x0000_s150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ccpwm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0" o:spid="_x0000_s150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7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IEY7u7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1" o:spid="_x0000_s150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Et1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DuVEt1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2" o:spid="_x0000_s150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Yb3TA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3" o:spid="_x0000_s150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Xaa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DvF2m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34" o:spid="_x0000_s1510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<v:shape id="Text Box 935" o:spid="_x0000_s151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1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kW9Nd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6" o:spid="_x0000_s151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k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ODw2QT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7" o:spid="_x0000_s151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y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j7x8n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8" o:spid="_x0000_s151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Z/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EaApn/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9" o:spid="_x0000_s151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Pk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KcwD5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0" o:spid="_x0000_s151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2T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NkenZP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1" o:spid="_x0000_s151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gI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tlI4C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2" o:spid="_x0000_s151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6B8wgAAANwAAAAPAAAAZHJzL2Rvd25yZXYueG1sRI9Pi8Iw&#10;FMTvwn6H8Ba8aboi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A5u6B8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3" o:spid="_x0000_s151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wXn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VvcF5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4" o:spid="_x0000_s152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uQ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piWbk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45" o:spid="_x0000_s1521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<v:shape id="Text Box 946" o:spid="_x0000_s152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p5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Lj2qnn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7" o:spid="_x0000_s152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/i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17oP4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8" o:spid="_x0000_s152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Ci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MNZMKL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9" o:spid="_x0000_s152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U5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rBWVO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0" o:spid="_x0000_s152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tO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FzHC07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1" o:spid="_x0000_s152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7V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M4uu1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2" o:spid="_x0000_s152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ah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vGI2o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3" o:spid="_x0000_s152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4" o:spid="_x0000_s153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A1N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I/wNT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5" o:spid="_x0000_s153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jW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TLCo1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6" o:spid="_x0000_s1532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<v:shape id="Text Box 957" o:spid="_x0000_s153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k/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UmOZP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8" o:spid="_x0000_s153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of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TO&#10;j2fiEZCLfwAAAP//AwBQSwECLQAUAAYACAAAACEA2+H2y+4AAACFAQAAEwAAAAAAAAAAAAAAAAAA&#10;AAAAW0NvbnRlbnRfVHlwZXNdLnhtbFBLAQItABQABgAIAAAAIQBa9CxbvwAAABUBAAALAAAAAAAA&#10;AAAAAAAAAB8BAABfcmVscy8ucmVsc1BLAQItABQABgAIAAAAIQANNfofvwAAANw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9" o:spid="_x0000_s153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+E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qMBvM7EIyBnTwAAAP//AwBQSwECLQAUAAYACAAAACEA2+H2y+4AAACFAQAAEwAAAAAAAAAAAAAA&#10;AAAAAAAAW0NvbnRlbnRfVHlwZXNdLnhtbFBLAQItABQABgAIAAAAIQBa9CxbvwAAABUBAAALAAAA&#10;AAAAAAAAAAAAAB8BAABfcmVscy8ucmVsc1BLAQItABQABgAIAAAAIQBieV+E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0" o:spid="_x0000_s153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Hz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CdpvB7Jh4BuXwDAAD//wMAUEsBAi0AFAAGAAgAAAAhANvh9svuAAAAhQEAABMAAAAAAAAAAAAA&#10;AAAAAAAAAFtDb250ZW50X1R5cGVzXS54bWxQSwECLQAUAAYACAAAACEAWvQsW78AAAAVAQAACwAA&#10;AAAAAAAAAAAAAAAfAQAAX3JlbHMvLnJlbHNQSwECLQAUAAYACAAAACEAkqvB8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1" o:spid="_x0000_s153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2Ro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/edka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2" o:spid="_x0000_s153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wc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cg78H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3" o:spid="_x0000_s153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mH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HUJZh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4" o:spid="_x0000_s154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5" o:spid="_x0000_s154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Jr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iwx+z8QjIFcPAAAA//8DAFBLAQItABQABgAIAAAAIQDb4fbL7gAAAIUBAAATAAAAAAAAAAAA&#10;AAAAAAAAAABbQ29udGVudF9UeXBlc10ueG1sUEsBAi0AFAAGAAgAAAAhAFr0LFu/AAAAFQEAAAsA&#10;AAAAAAAAAAAAAAAAHwEAAF9yZWxzLy5yZWxzUEsBAi0AFAAGAAgAAAAhAILcYmv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6" o:spid="_x0000_s154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YZ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Su&#10;jWfiEZCLfwAAAP//AwBQSwECLQAUAAYACAAAACEA2+H2y+4AAACFAQAAEwAAAAAAAAAAAAAAAAAA&#10;AAAAW0NvbnRlbnRfVHlwZXNdLnhtbFBLAQItABQABgAIAAAAIQBa9CxbvwAAABUBAAALAAAAAAAA&#10;AAAAAAAAAB8BAABfcmVscy8ucmVsc1BLAQItABQABgAIAAAAIQDzQ/YZvwAAANwAAAAPAAAAAAAA&#10;AAAAAAAAAAcCAABkcnMvZG93bnJldi54bWxQSwUGAAAAAAMAAwC3AAAA8w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67" o:spid="_x0000_s1543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<v:shape id="Text Box 968" o:spid="_x0000_s154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zC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OD+eiUdALv8AAAD//wMAUEsBAi0AFAAGAAgAAAAhANvh9svuAAAAhQEAABMAAAAAAAAAAAAAAAAA&#10;AAAAAFtDb250ZW50X1R5cGVzXS54bWxQSwECLQAUAAYACAAAACEAWvQsW78AAAAVAQAACwAAAAAA&#10;AAAAAAAAAAAfAQAAX3JlbHMvLnJlbHNQSwECLQAUAAYACAAAACEAiOxsws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9" o:spid="_x0000_s154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lZ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fwO+ZeATk6g0AAP//AwBQSwECLQAUAAYACAAAACEA2+H2y+4AAACFAQAAEwAAAAAAAAAAAAAA&#10;AAAAAAAAW0NvbnRlbnRfVHlwZXNdLnhtbFBLAQItABQABgAIAAAAIQBa9CxbvwAAABUBAAALAAAA&#10;AAAAAAAAAAAAAB8BAABfcmVscy8ucmVsc1BLAQItABQABgAIAAAAIQDnoMlZ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0" o:spid="_x0000_s154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cu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swyuZ+IRkMt/AAAA//8DAFBLAQItABQABgAIAAAAIQDb4fbL7gAAAIUBAAATAAAAAAAAAAAA&#10;AAAAAAAAAABbQ29udGVudF9UeXBlc10ueG1sUEsBAi0AFAAGAAgAAAAhAFr0LFu/AAAAFQEAAAsA&#10;AAAAAAAAAAAAAAAAHwEAAF9yZWxzLy5yZWxzUEsBAi0AFAAGAAgAAAAhABdyVy7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1" o:spid="_x0000_s154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K1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eD7yt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2" o:spid="_x0000_s154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2rB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99dqw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3" o:spid="_x0000_s154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9a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mJvPW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4" o:spid="_x0000_s155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Et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2QJ+z8QjIFcPAAAA//8DAFBLAQItABQABgAIAAAAIQDb4fbL7gAAAIUBAAATAAAAAAAAAAAA&#10;AAAAAAAAAABbQ29udGVudF9UeXBlc10ueG1sUEsBAi0AFAAGAAgAAAAhAFr0LFu/AAAAFQEAAAsA&#10;AAAAAAAAAAAAAAAAHwEAAF9yZWxzLy5yZWxzUEsBAi0AFAAGAAgAAAAhAGhJUS3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5" o:spid="_x0000_s155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6" o:spid="_x0000_s155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DE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uDaeiUdALv8AAAD//wMAUEsBAi0AFAAGAAgAAAAhANvh9svuAAAAhQEAABMAAAAAAAAAAAAAAAAA&#10;AAAAAFtDb250ZW50X1R5cGVzXS54bWxQSwECLQAUAAYACAAAACEAWvQsW78AAAAVAQAACwAAAAAA&#10;AAAAAAAAAAAfAQAAX3JlbHMvLnJlbHNQSwECLQAUAAYACAAAACEAdppgxM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7" o:spid="_x0000_s155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sVf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zHE3ieiUdAzv8BAAD//wMAUEsBAi0AFAAGAAgAAAAhANvh9svuAAAAhQEAABMAAAAAAAAAAAAA&#10;AAAAAAAAAFtDb250ZW50X1R5cGVzXS54bWxQSwECLQAUAAYACAAAACEAWvQsW78AAAAVAQAACwAA&#10;AAAAAAAAAAAAAAAfAQAAX3JlbHMvLnJlbHNQSwECLQAUAAYACAAAACEAGdbFX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78" o:spid="_x0000_s1554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shape id="Text Box 979" o:spid="_x0000_s155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0" o:spid="_x0000_s155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1" o:spid="_x0000_s155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4KS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TeuCk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2" o:spid="_x0000_s155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rm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wgIa5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3" o:spid="_x0000_s155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99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rU6/f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4" o:spid="_x0000_s156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5" o:spid="_x0000_s156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6" o:spid="_x0000_s156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xDj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uDaeiUdALv8AAAD//wMAUEsBAi0AFAAGAAgAAAAhANvh9svuAAAAhQEAABMAAAAAAAAAAAAAAAAA&#10;AAAAAFtDb250ZW50X1R5cGVzXS54bWxQSwECLQAUAAYACAAAACEAWvQsW78AAAAVAQAACwAAAAAA&#10;AAAAAAAAAAAfAQAAX3JlbHMvLnJlbHNQSwECLQAUAAYACAAAACEAQ08Q48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7" o:spid="_x0000_s156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8" o:spid="_x0000_s156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o4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7z45l4BOT2FwAA//8DAFBLAQItABQABgAIAAAAIQDb4fbL7gAAAIUBAAATAAAAAAAAAAAAAAAA&#10;AAAAAABbQ29udGVudF9UeXBlc10ueG1sUEsBAi0AFAAGAAgAAAAhAFr0LFu/AAAAFQEAAAsAAAAA&#10;AAAAAAAAAAAAHwEAAF9yZWxzLy5yZWxzUEsBAi0AFAAGAAgAAAAhADjgijj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89" o:spid="_x0000_s1565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<v:shape id="Text Box 990" o:spid="_x0000_s156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HU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fU/heiYeAbm4AAAA//8DAFBLAQItABQABgAIAAAAIQDb4fbL7gAAAIUBAAATAAAAAAAAAAAA&#10;AAAAAAAAAABbQ29udGVudF9UeXBlc10ueG1sUEsBAi0AFAAGAAgAAAAhAFr0LFu/AAAAFQEAAAsA&#10;AAAAAAAAAAAAAAAAHwEAAF9yZWxzLy5yZWxzUEsBAi0AFAAGAAgAAAAhAKd+sdT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1" o:spid="_x0000_s156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RP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yDIUT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2" o:spid="_x0000_s156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4w7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R9uMO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3" o:spid="_x0000_s156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mg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KJcpo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4" o:spid="_x0000_s157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fX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wmQ3ieiUdAzh8AAAD//wMAUEsBAi0AFAAGAAgAAAAhANvh9svuAAAAhQEAABMAAAAAAAAAAAAA&#10;AAAAAAAAAFtDb250ZW50X1R5cGVzXS54bWxQSwECLQAUAAYACAAAACEAWvQsW78AAAAVAQAACwAA&#10;AAAAAAAAAAAAAAAfAQAAX3JlbHMvLnJlbHNQSwECLQAUAAYACAAAACEA2EW31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5" o:spid="_x0000_s157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JM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wnY3ieiUdAzv8BAAD//wMAUEsBAi0AFAAGAAgAAAAhANvh9svuAAAAhQEAABMAAAAAAAAAAAAA&#10;AAAAAAAAAFtDb250ZW50X1R5cGVzXS54bWxQSwECLQAUAAYACAAAACEAWvQsW78AAAAVAQAACwAA&#10;AAAAAAAAAAAAAAAfAQAAX3JlbHMvLnJlbHNQSwECLQAUAAYACAAAACEAtwkST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6" o:spid="_x0000_s157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Y+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5r45l4BOT2FwAA//8DAFBLAQItABQABgAIAAAAIQDb4fbL7gAAAIUBAAATAAAAAAAAAAAAAAAA&#10;AAAAAABbQ29udGVudF9UeXBlc10ueG1sUEsBAi0AFAAGAAgAAAAhAFr0LFu/AAAAFQEAAAsAAAAA&#10;AAAAAAAAAAAAHwEAAF9yZWxzLy5yZWxzUEsBAi0AFAAGAAgAAAAhAMaWhj7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7" o:spid="_x0000_s157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Ol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KfydiUdALn4BAAD//wMAUEsBAi0AFAAGAAgAAAAhANvh9svuAAAAhQEAABMAAAAAAAAAAAAA&#10;AAAAAAAAAFtDb250ZW50X1R5cGVzXS54bWxQSwECLQAUAAYACAAAACEAWvQsW78AAAAVAQAACwAA&#10;AAAAAAAAAAAAAAAfAQAAX3JlbHMvLnJlbHNQSwECLQAUAAYACAAAACEAqdojp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8" o:spid="_x0000_s157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Ai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s1PZ9IRkLM7AAAA//8DAFBLAQItABQABgAIAAAAIQDb4fbL7gAAAIUBAAATAAAAAAAAAAAAAAAA&#10;AAAAAABbQ29udGVudF9UeXBlc10ueG1sUEsBAi0AFAAGAAgAAAAhAFr0LFu/AAAAFQEAAAsAAAAA&#10;AAAAAAAAAAAAHwEAAF9yZWxzLy5yZWxzUEsBAi0AFAAGAAgAAAAhAKYLECL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9" o:spid="_x0000_s157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00" o:spid="_x0000_s1576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shape id="Text Box 1001" o:spid="_x0000_s157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2" o:spid="_x0000_s157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YhwwAAANwAAAAPAAAAZHJzL2Rvd25yZXYueG1sRI9BawIx&#10;FITvBf9DeEJvNbGV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2TAWI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3" o:spid="_x0000_s157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O6wwAAANwAAAAPAAAAZHJzL2Rvd25yZXYueG1sRI9BawIx&#10;FITvBf9DeEJvNbHF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tnyzu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4" o:spid="_x0000_s158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5" o:spid="_x0000_s158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6" o:spid="_x0000_s158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wk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q1NZ9IRkLM7AAAA//8DAFBLAQItABQABgAIAAAAIQDb4fbL7gAAAIUBAAATAAAAAAAAAAAAAAAA&#10;AAAAAABbQ29udGVudF9UeXBlc10ueG1sUEsBAi0AFAAGAAgAAAAhAFr0LFu/AAAAFQEAAAsAAAAA&#10;AAAAAAAAAAAAHwEAAF9yZWxzLy5yZWxzUEsBAi0AFAAGAAgAAAAhAFh9HCT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7" o:spid="_x0000_s158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8" o:spid="_x0000_s158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b/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M1PZ9IRkMt/AAAA//8DAFBLAQItABQABgAIAAAAIQDb4fbL7gAAAIUBAAATAAAAAAAAAAAAAAAA&#10;AAAAAABbQ29udGVudF9UeXBlc10ueG1sUEsBAi0AFAAGAAgAAAAhAFr0LFu/AAAAFQEAAAsAAAAA&#10;AAAAAAAAAAAAHwEAAF9yZWxzLy5yZWxzUEsBAi0AFAAGAAgAAAAhACPShv/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9" o:spid="_x0000_s158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0" o:spid="_x0000_s158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0T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ZPRGP7OxCMgF78AAAD//wMAUEsBAi0AFAAGAAgAAAAhANvh9svuAAAAhQEAABMAAAAAAAAAAAAA&#10;AAAAAAAAAFtDb250ZW50X1R5cGVzXS54bWxQSwECLQAUAAYACAAAACEAWvQsW78AAAAVAQAACwAA&#10;AAAAAAAAAAAAAAAfAQAAX3JlbHMvLnJlbHNQSwECLQAUAAYACAAAACEAvEy9E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11" o:spid="_x0000_s1587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shape id="Text Box 1012" o:spid="_x0000_s158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YD8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XOmA/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3" o:spid="_x0000_s158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SVnwwAAANwAAAAPAAAAZHJzL2Rvd25yZXYueG1sRI9Ba8JA&#10;FITvgv9heUJvurGl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M6UlZ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4" o:spid="_x0000_s159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5" o:spid="_x0000_s159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6" o:spid="_x0000_s159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r5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K1NZ9IRkMt/AAAA//8DAFBLAQItABQABgAIAAAAIQDb4fbL7gAAAIUBAAATAAAAAAAAAAAAAAAA&#10;AAAAAABbQ29udGVudF9UeXBlc10ueG1sUEsBAi0AFAAGAAgAAAAhAFr0LFu/AAAAFQEAAAsAAAAA&#10;AAAAAAAAAAAAHwEAAF9yZWxzLy5yZWxzUEsBAi0AFAAGAAgAAAAhAN2kivn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7" o:spid="_x0000_s159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8" o:spid="_x0000_s159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x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X58Uw8AnL7CwAA//8DAFBLAQItABQABgAIAAAAIQDb4fbL7gAAAIUBAAATAAAAAAAAAAAAAAAA&#10;AAAAAABbQ29udGVudF9UeXBlc10ueG1sUEsBAi0AFAAGAAgAAAAhAFr0LFu/AAAAFQEAAAsAAAAA&#10;AAAAAAAAAAAAHwEAAF9yZWxzLy5yZWxzUEsBAi0AFAAGAAgAAAAhAO2+TEL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9" o:spid="_x0000_s159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n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ZPxCP7OxCMgF78AAAD//wMAUEsBAi0AFAAGAAgAAAAhANvh9svuAAAAhQEAABMAAAAAAAAAAAAA&#10;AAAAAAAAAFtDb250ZW50X1R5cGVzXS54bWxQSwECLQAUAAYACAAAACEAWvQsW78AAAAVAQAACwAA&#10;AAAAAAAAAAAAAAAfAQAAX3JlbHMvLnJlbHNQSwECLQAUAAYACAAAACEAgvLp2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0" o:spid="_x0000_s159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e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bwlqZwPROPgFxcAAAA//8DAFBLAQItABQABgAIAAAAIQDb4fbL7gAAAIUBAAATAAAAAAAAAAAA&#10;AAAAAAAAAABbQ29udGVudF9UeXBlc10ueG1sUEsBAi0AFAAGAAgAAAAhAFr0LFu/AAAAFQEAAAsA&#10;AAAAAAAAAAAAAAAAHwEAAF9yZWxzLy5yZWxzUEsBAi0AFAAGAAgAAAAhAHIgd67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1" o:spid="_x0000_s159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I1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XAwhOeZeATk/AEAAP//AwBQSwECLQAUAAYACAAAACEA2+H2y+4AAACFAQAAEwAAAAAAAAAAAAAA&#10;AAAAAAAAW0NvbnRlbnRfVHlwZXNdLnhtbFBLAQItABQABgAIAAAAIQBa9CxbvwAAABUBAAALAAAA&#10;AAAAAAAAAAAAAB8BAABfcmVscy8ucmVsc1BLAQItABQABgAIAAAAIQAdbNI1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22" o:spid="_x0000_s1598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<v:shape id="Text Box 1023" o:spid="_x0000_s159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/a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7aAz3M/EIyMUNAAD//wMAUEsBAi0AFAAGAAgAAAAhANvh9svuAAAAhQEAABMAAAAAAAAAAAAA&#10;AAAAAAAAAFtDb250ZW50X1R5cGVzXS54bWxQSwECLQAUAAYACAAAACEAWvQsW78AAAAVAQAACwAA&#10;AAAAAAAAAAAAAAAfAQAAX3JlbHMvLnJlbHNQSwECLQAUAAYACAAAACEA/cnv2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4" o:spid="_x0000_s160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3G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kbDMTzPxCMg5/8AAAD//wMAUEsBAi0AFAAGAAgAAAAhANvh9svuAAAAhQEAABMAAAAAAAAAAAAA&#10;AAAAAAAAAFtDb250ZW50X1R5cGVzXS54bWxQSwECLQAUAAYACAAAACEAWvQsW78AAAAVAQAACwAA&#10;AAAAAAAAAAAAAAAfAQAAX3JlbHMvLnJlbHNQSwECLQAUAAYACAAAACEADRtxr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5" o:spid="_x0000_s160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Q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ZPxFP7OxCMgl78AAAD//wMAUEsBAi0AFAAGAAgAAAAhANvh9svuAAAAhQEAABMAAAAAAAAAAAAA&#10;AAAAAAAAAFtDb250ZW50X1R5cGVzXS54bWxQSwECLQAUAAYACAAAACEAWvQsW78AAAAVAQAACwAA&#10;AAAAAAAAAAAAAAAfAQAAX3JlbHMvLnJlbHNQSwECLQAUAAYACAAAACEAYlfUN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6" o:spid="_x0000_s160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B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W18Uw8AnL7CwAA//8DAFBLAQItABQABgAIAAAAIQDb4fbL7gAAAIUBAAATAAAAAAAAAAAAAAAA&#10;AAAAAABbQ29udGVudF9UeXBlc10ueG1sUEsBAi0AFAAGAAgAAAAhAFr0LFu/AAAAFQEAAAsAAAAA&#10;AAAAAAAAAAAAHwEAAF9yZWxzLy5yZWxzUEsBAi0AFAAGAAgAAAAhABPIQET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7" o:spid="_x0000_s160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X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eB99AH3M/EIyMUNAAD//wMAUEsBAi0AFAAGAAgAAAAhANvh9svuAAAAhQEAABMAAAAAAAAAAAAA&#10;AAAAAAAAAFtDb250ZW50X1R5cGVzXS54bWxQSwECLQAUAAYACAAAACEAWvQsW78AAAAVAQAACwAA&#10;AAAAAAAAAAAAAAAfAQAAX3JlbHMvLnJlbHNQSwECLQAUAAYACAAAACEAfITl38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8" o:spid="_x0000_s160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9qf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zg/nolHQK5/AQAA//8DAFBLAQItABQABgAIAAAAIQDb4fbL7gAAAIUBAAATAAAAAAAAAAAAAAAA&#10;AAAAAABbQ29udGVudF9UeXBlc10ueG1sUEsBAi0AFAAGAAgAAAAhAFr0LFu/AAAAFQEAAAsAAAAA&#10;AAAAAAAAAAAAHwEAAF9yZWxzLy5yZWxzUEsBAi0AFAAGAAgAAAAhAGhn2p/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9" o:spid="_x0000_s160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0" o:spid="_x0000_s160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eFz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XA4gOeZeATk/AEAAP//AwBQSwECLQAUAAYACAAAACEA2+H2y+4AAACFAQAAEwAAAAAAAAAAAAAA&#10;AAAAAAAAW0NvbnRlbnRfVHlwZXNdLnhtbFBLAQItABQABgAIAAAAIQBa9CxbvwAAABUBAAALAAAA&#10;AAAAAAAAAAAAAB8BAABfcmVscy8ucmVsc1BLAQItABQABgAIAAAAIQD3+eFzwgAAANwAAAAPAAAA&#10;AAAAAAAAAAAAAAcCAABkcnMvZG93bnJldi54bWxQSwUGAAAAAAMAAwC3AAAA9gIAAAAA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1" o:spid="_x0000_s160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2" o:spid="_x0000_s160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33" o:spid="_x0000_s1609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shape id="Text Box 1034" o:spid="_x0000_s161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5" o:spid="_x0000_s161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6" o:spid="_x0000_s161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daZ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7g2nolHQK5/AQAA//8DAFBLAQItABQABgAIAAAAIQDb4fbL7gAAAIUBAAATAAAAAAAAAAAAAAAA&#10;AAAAAABbQ29udGVudF9UeXBlc10ueG1sUEsBAi0AFAAGAAgAAAAhAFr0LFu/AAAAFQEAAAsAAAAA&#10;AAAAAAAAAAAAHwEAAF9yZWxzLy5yZWxzUEsBAi0AFAAGAAgAAAAhAJYR1pnBAAAA3AAAAA8AAAAA&#10;AAAAAAAAAAAABwIAAGRycy9kb3ducmV2LnhtbFBLBQYAAAAAAwADALcAAAD1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7" o:spid="_x0000_s161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8" o:spid="_x0000_s161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9" o:spid="_x0000_s161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x5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D2Pob7mXgE5PIfAAD//wMAUEsBAi0AFAAGAAgAAAAhANvh9svuAAAAhQEAABMAAAAAAAAAAAAA&#10;AAAAAAAAAFtDb250ZW50X1R5cGVzXS54bWxQSwECLQAUAAYACAAAACEAWvQsW78AAAAVAQAACwAA&#10;AAAAAAAAAAAAAAAfAQAAX3JlbHMvLnJlbHNQSwECLQAUAAYACAAAACEAXy0Me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0" o:spid="_x0000_s161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5IO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7eAT3M/EIyMUNAAD//wMAUEsBAi0AFAAGAAgAAAAhANvh9svuAAAAhQEAABMAAAAAAAAAAAAA&#10;AAAAAAAAAFtDb250ZW50X1R5cGVzXS54bWxQSwECLQAUAAYACAAAACEAWvQsW78AAAAVAQAACwAA&#10;AAAAAAAAAAAAAAAfAQAAX3JlbHMvLnJlbHNQSwECLQAUAAYACAAAACEAr/+SDs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1" o:spid="_x0000_s161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2" o:spid="_x0000_s161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3" o:spid="_x0000_s161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">
                  <v:textbox inset=".5mm,,.5mm">
                    <w:txbxContent>
                      <w:p w:rsidR="00000000" w:rsidRDefault="00A4534E">
                        <w:pPr>
                          <w:pStyle w:val="a3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44" o:spid="_x0000_s1620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<v:group id="Group 1045" o:spid="_x0000_s1621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 id="Text Box 1046" o:spid="_x0000_s162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1047" o:spid="_x0000_s162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048" o:spid="_x0000_s162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049" o:spid="_x0000_s162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50" o:spid="_x0000_s162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51" o:spid="_x0000_s1627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Text Box 1052" o:spid="_x0000_s16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53" o:spid="_x0000_s16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54" o:spid="_x0000_s16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55" o:spid="_x0000_s16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56" o:spid="_x0000_s16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:rsidR="00000000" w:rsidRDefault="00A4534E">
                          <w:pPr>
                            <w:pStyle w:val="a3"/>
                          </w:pPr>
                        </w:p>
                      </w:txbxContent>
                    </v:textbox>
                  </v:shape>
                </v:group>
              </v:group>
              <v:rect id="Rectangle 1057" o:spid="_x0000_s1633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" filled="f" strokeweight="2.25pt"/>
              <v:group id="Group 1058" o:spid="_x0000_s1634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<v:line id="Line 1059" o:spid="_x0000_s1635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+eu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bwulnC/Uw8AnL/BwAA//8DAFBLAQItABQABgAIAAAAIQDb4fbL7gAAAIUBAAATAAAAAAAAAAAA&#10;AAAAAAAAAABbQ29udGVudF9UeXBlc10ueG1sUEsBAi0AFAAGAAgAAAAhAFr0LFu/AAAAFQEAAAsA&#10;AAAAAAAAAAAAAAAAHwEAAF9yZWxzLy5yZWxzUEsBAi0AFAAGAAgAAAAhAEh3567EAAAA3AAAAA8A&#10;AAAAAAAAAAAAAAAABwIAAGRycy9kb3ducmV2LnhtbFBLBQYAAAAAAwADALcAAAD4AgAAAAA=&#10;" strokeweight="2.25pt"/>
                <v:line id="Line 1060" o:spid="_x0000_s1636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XnZ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iazMbzPxCMgV38AAAD//wMAUEsBAi0AFAAGAAgAAAAhANvh9svuAAAAhQEAABMAAAAAAAAAAAAA&#10;AAAAAAAAAFtDb250ZW50X1R5cGVzXS54bWxQSwECLQAUAAYACAAAACEAWvQsW78AAAAVAQAACwAA&#10;AAAAAAAAAAAAAAAfAQAAX3JlbHMvLnJlbHNQSwECLQAUAAYACAAAACEAuKV52cMAAADcAAAADwAA&#10;AAAAAAAAAAAAAAAHAgAAZHJzL2Rvd25yZXYueG1sUEsFBgAAAAADAAMAtwAAAPcCAAAAAA==&#10;" strokeweight="2.25pt"/>
                <v:line id="Line 1061" o:spid="_x0000_s1637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" strokeweight="2.25pt"/>
                <v:line id="Line 1062" o:spid="_x0000_s1638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" strokeweight="2.25pt"/>
                <v:line id="Line 1063" o:spid="_x0000_s1639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OGt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XxPJ/A8E4+AXP4DAAD//wMAUEsBAi0AFAAGAAgAAAAhANvh9svuAAAAhQEAABMAAAAAAAAAAAAA&#10;AAAAAAAAAFtDb250ZW50X1R5cGVzXS54bWxQSwECLQAUAAYACAAAACEAWvQsW78AAAAVAQAACwAA&#10;AAAAAAAAAAAAAAAfAQAAX3JlbHMvLnJlbHNQSwECLQAUAAYACAAAACEAN0zhrcMAAADcAAAADwAA&#10;AAAAAAAAAAAAAAAHAgAAZHJzL2Rvd25yZXYueG1sUEsFBgAAAAADAAMAtwAAAPcCAAAAAA==&#10;" strokeweight="2.25pt"/>
                <v:line id="Line 1064" o:spid="_x0000_s1640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n/a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jBJU3ieiUdALh4AAAD//wMAUEsBAi0AFAAGAAgAAAAhANvh9svuAAAAhQEAABMAAAAAAAAAAAAA&#10;AAAAAAAAAFtDb250ZW50X1R5cGVzXS54bWxQSwECLQAUAAYACAAAACEAWvQsW78AAAAVAQAACwAA&#10;AAAAAAAAAAAAAAAfAQAAX3JlbHMvLnJlbHNQSwECLQAUAAYACAAAACEAx55/2sMAAADcAAAADwAA&#10;AAAAAAAAAAAAAAAHAgAAZHJzL2Rvd25yZXYueG1sUEsFBgAAAAADAAMAtwAAAPcCAAAAAA==&#10;" strokeweight="2.25pt"/>
                <v:line id="Line 1065" o:spid="_x0000_s1641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tpB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JbA6/Z+IRkOs3AAAA//8DAFBLAQItABQABgAIAAAAIQDb4fbL7gAAAIUBAAATAAAAAAAAAAAA&#10;AAAAAAAAAABbQ29udGVudF9UeXBlc10ueG1sUEsBAi0AFAAGAAgAAAAhAFr0LFu/AAAAFQEAAAsA&#10;AAAAAAAAAAAAAAAAHwEAAF9yZWxzLy5yZWxzUEsBAi0AFAAGAAgAAAAhAKjS2kHEAAAA3AAAAA8A&#10;AAAAAAAAAAAAAAAABwIAAGRycy9kb3ducmV2LnhtbFBLBQYAAAAAAwADALcAAAD4AgAAAAA=&#10;" strokeweight="2.25pt"/>
                <v:line id="Line 1066" o:spid="_x0000_s1642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4z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" strokeweight="2.25pt"/>
                <v:line id="Line 1067" o:spid="_x0000_s1643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uo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JbAG/Z+IRkOs3AAAA//8DAFBLAQItABQABgAIAAAAIQDb4fbL7gAAAIUBAAATAAAAAAAAAAAA&#10;AAAAAAAAAABbQ29udGVudF9UeXBlc10ueG1sUEsBAi0AFAAGAAgAAAAhAFr0LFu/AAAAFQEAAAsA&#10;AAAAAAAAAAAAAAAAHwEAAF9yZWxzLy5yZWxzUEsBAi0AFAAGAAgAAAAhALYB66jEAAAA3AAAAA8A&#10;AAAAAAAAAAAAAAAABwIAAGRycy9kb3ducmV2LnhtbFBLBQYAAAAAAwADALcAAAD4AgAAAAA=&#10;" strokeweight="2.25pt"/>
              </v:group>
              <v:group id="Group 1068" o:spid="_x0000_s1644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<v:rect id="Rectangle 1069" o:spid="_x0000_s1645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" strokeweight="2.25pt"/>
                <v:group id="Group 1070" o:spid="_x0000_s1646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group id="Group 1071" o:spid="_x0000_s1647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shape id="Text Box 1072" o:spid="_x0000_s1648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" strokeweight="2.25pt">
                      <v:textbox inset=".5mm,.3mm,.5mm,.3mm">
                        <w:txbxContent>
                          <w:p w:rsidR="00000000" w:rsidRDefault="00A4534E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073" o:spid="_x0000_s1649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" strokeweight="2.25pt">
                      <v:textbox inset=".5mm,.3mm,.5mm,.3mm">
                        <w:txbxContent>
                          <w:p w:rsidR="00000000" w:rsidRDefault="00A4534E">
                            <w:pPr>
                              <w:pStyle w:val="a3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1D23CA">
                              <w:rPr>
                                <w:sz w:val="2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1074" o:spid="_x0000_s1650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" strokeweight="2.25pt">
                    <v:textbox inset=".5mm,.3mm,.5mm,.3mm">
                      <w:txbxContent>
                        <w:p w:rsidR="00000000" w:rsidRDefault="00A4534E">
                          <w:pPr>
                            <w:pStyle w:val="a3"/>
                            <w:spacing w:before="160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noProof w:val="0"/>
                              <w:sz w:val="3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noProof w:val="0"/>
                              <w:sz w:val="32"/>
                              <w:lang w:val="en-US"/>
                            </w:rPr>
                            <w:instrText xml:space="preserve"> DOCPROPERTY "Номер документа"  \* MERGEFORMAT </w:instrText>
                          </w:r>
                          <w:r>
                            <w:rPr>
                              <w:noProof w:val="0"/>
                              <w:sz w:val="32"/>
                              <w:lang w:val="en-US"/>
                            </w:rPr>
                            <w:fldChar w:fldCharType="separate"/>
                          </w:r>
                          <w:r w:rsidR="001D23CA">
                            <w:rPr>
                              <w:noProof w:val="0"/>
                              <w:sz w:val="32"/>
                              <w:lang w:val="en-US"/>
                            </w:rPr>
                            <w:t>XXX-XXX-XXXX</w:t>
                          </w:r>
                          <w:r>
                            <w:rPr>
                              <w:noProof w:val="0"/>
                              <w:sz w:val="3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1075" o:spid="_x0000_s1651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<v:group id="Group 1076" o:spid="_x0000_s1652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<v:shape id="Text Box 1077" o:spid="_x0000_s165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078" o:spid="_x0000_s165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079" o:spid="_x0000_s165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0" o:spid="_x0000_s165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1" o:spid="_x0000_s165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" strokeweight="2.25pt">
                        <v:textbox inset=".5mm,.3mm,.5mm,.3mm">
                          <w:txbxContent>
                            <w:p w:rsidR="00000000" w:rsidRDefault="00A4534E">
                              <w:pPr>
                                <w:pStyle w:val="a3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082" o:spid="_x0000_s1658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<v:group id="Group 1083" o:spid="_x0000_s165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    <v:group id="Group 1084" o:spid="_x0000_s166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<v:shape id="Text Box 1085" o:spid="_x0000_s16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1086" o:spid="_x0000_s16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1087" o:spid="_x0000_s16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1088" o:spid="_x0000_s16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1089" o:spid="_x0000_s16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90" o:spid="_x0000_s166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<v:shape id="Text Box 1091" o:spid="_x0000_s16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1092" o:spid="_x0000_s16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1093" o:spid="_x0000_s16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1094" o:spid="_x0000_s16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  <v:shape id="Text Box 1095" o:spid="_x0000_s16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" strokeweight="1pt">
                            <v:textbox inset=".5mm,.3mm,.5mm,.3mm">
                              <w:txbxContent>
                                <w:p w:rsidR="00000000" w:rsidRDefault="00A4534E">
                                  <w:pPr>
                                    <w:pStyle w:val="a3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096" o:spid="_x0000_s167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" strokeweight="2.25pt"/>
                      <v:line id="Line 1097" o:spid="_x0000_s167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" strokeweight="2.25pt"/>
                      <v:line id="Line 1098" o:spid="_x0000_s167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" strokeweight="2.25pt"/>
                      <v:line id="Line 1099" o:spid="_x0000_s167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" strokeweight="2.25pt"/>
                      <v:line id="Line 1100" o:spid="_x0000_s167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" strokeweight="2.25pt"/>
                      <v:line id="Line 1101" o:spid="_x0000_s167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CA"/>
    <w:rsid w:val="001D23CA"/>
    <w:rsid w:val="00A4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77B251-D7FF-47DF-A170-96369ECF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jc w:val="both"/>
    </w:pPr>
    <w:rPr>
      <w:rFonts w:ascii="ГОСТ тип А" w:hAnsi="ГОСТ тип А"/>
      <w:i/>
      <w:sz w:val="28"/>
    </w:rPr>
  </w:style>
  <w:style w:type="paragraph" w:styleId="1">
    <w:name w:val="heading 1"/>
    <w:basedOn w:val="a"/>
    <w:next w:val="a"/>
    <w:qFormat/>
    <w:pPr>
      <w:keepNext/>
      <w:pageBreakBefore/>
      <w:suppressAutoHyphens/>
      <w:spacing w:before="12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suppressAutoHyphens/>
      <w:spacing w:before="120" w:after="1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suppressAutoHyphens/>
      <w:spacing w:before="120" w:after="60"/>
      <w:jc w:val="lef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pPr>
      <w:jc w:val="center"/>
    </w:pPr>
    <w:rPr>
      <w:noProof/>
      <w:sz w:val="18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styleId="a6">
    <w:name w:val="Body Text"/>
    <w:basedOn w:val="a"/>
    <w:semiHidden/>
    <w:pPr>
      <w:ind w:firstLine="709"/>
    </w:pPr>
  </w:style>
  <w:style w:type="paragraph" w:customStyle="1" w:styleId="a7">
    <w:name w:val="Формула"/>
    <w:basedOn w:val="a"/>
    <w:next w:val="a"/>
    <w:pPr>
      <w:spacing w:before="60" w:after="60"/>
      <w:ind w:left="567"/>
    </w:pPr>
  </w:style>
  <w:style w:type="paragraph" w:styleId="a8">
    <w:name w:val="caption"/>
    <w:basedOn w:val="a"/>
    <w:next w:val="a"/>
    <w:qFormat/>
    <w:pPr>
      <w:spacing w:before="120" w:after="120"/>
      <w:jc w:val="center"/>
    </w:pPr>
    <w:rPr>
      <w:b/>
      <w:bCs/>
      <w:sz w:val="24"/>
    </w:rPr>
  </w:style>
  <w:style w:type="paragraph" w:customStyle="1" w:styleId="a9">
    <w:name w:val="Таблица"/>
    <w:basedOn w:val="a"/>
    <w:pPr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ser\AppData\Local\Temp\_tc\&#1064;&#1072;&#1073;&#1083;&#1086;&#1085;%20&#1043;&#1054;&#1057;&#1058;%20&#1076;&#1083;&#1103;%20MSWord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</Template>
  <TotalTime>0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Xuser</dc:creator>
  <cp:keywords/>
  <cp:lastModifiedBy>Xuser</cp:lastModifiedBy>
  <cp:revision>1</cp:revision>
  <dcterms:created xsi:type="dcterms:W3CDTF">2016-09-27T20:16:00Z</dcterms:created>
  <dcterms:modified xsi:type="dcterms:W3CDTF">2016-09-27T20:16:00Z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